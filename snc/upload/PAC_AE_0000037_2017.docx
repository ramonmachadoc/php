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EA" w:rsidRPr="00DE42EA" w:rsidRDefault="009C726F" w:rsidP="00DE42EA">
      <w:pPr>
        <w:pStyle w:val="Ttulo2"/>
        <w:tabs>
          <w:tab w:val="left" w:pos="1276"/>
        </w:tabs>
        <w:spacing w:before="120"/>
        <w:ind w:left="0"/>
        <w:jc w:val="center"/>
        <w:rPr>
          <w:i/>
        </w:rPr>
      </w:pPr>
      <w:bookmarkStart w:id="0" w:name="_Toc213327810"/>
      <w:r w:rsidRPr="0080151B">
        <w:rPr>
          <w:i/>
          <w:sz w:val="32"/>
        </w:rPr>
        <w:t>André Luiz Assunção de Souza</w:t>
      </w:r>
      <w:bookmarkEnd w:id="0"/>
      <w:r w:rsidR="000175BE">
        <w:rPr>
          <w:i/>
        </w:rPr>
        <w:br/>
      </w:r>
      <w:r w:rsidR="000175BE" w:rsidRPr="0080151B">
        <w:rPr>
          <w:b w:val="0"/>
          <w:sz w:val="20"/>
          <w:szCs w:val="18"/>
        </w:rPr>
        <w:t xml:space="preserve">Fone: </w:t>
      </w:r>
      <w:r w:rsidR="00D1787B" w:rsidRPr="0080151B">
        <w:rPr>
          <w:b w:val="0"/>
          <w:sz w:val="20"/>
          <w:szCs w:val="18"/>
        </w:rPr>
        <w:t xml:space="preserve">+55 </w:t>
      </w:r>
      <w:r w:rsidR="00306435" w:rsidRPr="0080151B">
        <w:rPr>
          <w:b w:val="0"/>
          <w:sz w:val="20"/>
          <w:szCs w:val="18"/>
        </w:rPr>
        <w:t xml:space="preserve">92 </w:t>
      </w:r>
      <w:r w:rsidR="00FB7198">
        <w:rPr>
          <w:b w:val="0"/>
          <w:sz w:val="20"/>
          <w:szCs w:val="18"/>
        </w:rPr>
        <w:t>9</w:t>
      </w:r>
      <w:r w:rsidR="00E55ABD">
        <w:rPr>
          <w:b w:val="0"/>
          <w:sz w:val="20"/>
          <w:szCs w:val="18"/>
        </w:rPr>
        <w:t xml:space="preserve"> </w:t>
      </w:r>
      <w:r w:rsidR="00FB7198">
        <w:rPr>
          <w:b w:val="0"/>
          <w:sz w:val="20"/>
          <w:szCs w:val="18"/>
        </w:rPr>
        <w:t>9497-6529</w:t>
      </w:r>
      <w:r w:rsidR="00B5719E" w:rsidRPr="0080151B">
        <w:rPr>
          <w:i/>
          <w:sz w:val="24"/>
        </w:rPr>
        <w:br/>
      </w:r>
      <w:r w:rsidR="000175BE" w:rsidRPr="0080151B">
        <w:rPr>
          <w:b w:val="0"/>
          <w:sz w:val="20"/>
          <w:szCs w:val="18"/>
        </w:rPr>
        <w:t>Email:</w:t>
      </w:r>
      <w:r w:rsidR="00B5719E" w:rsidRPr="0080151B">
        <w:rPr>
          <w:b w:val="0"/>
          <w:sz w:val="20"/>
          <w:szCs w:val="18"/>
        </w:rPr>
        <w:t>faxandre@gmail.com</w:t>
      </w:r>
    </w:p>
    <w:p w:rsidR="00DE42EA" w:rsidRPr="00DE42EA" w:rsidRDefault="00DE42EA" w:rsidP="00DE42EA"/>
    <w:p w:rsidR="00500518" w:rsidRDefault="00500518" w:rsidP="00DE42EA">
      <w:pPr>
        <w:pStyle w:val="Ttulo1"/>
        <w:numPr>
          <w:ilvl w:val="0"/>
          <w:numId w:val="0"/>
        </w:numPr>
        <w:pBdr>
          <w:bottom w:val="single" w:sz="4" w:space="2" w:color="auto"/>
        </w:pBdr>
        <w:ind w:left="720" w:hanging="360"/>
      </w:pPr>
      <w:r>
        <w:t>Formação Acadêmica</w:t>
      </w:r>
    </w:p>
    <w:p w:rsidR="006E3A75" w:rsidRDefault="006E3A75" w:rsidP="006E3A75">
      <w:pPr>
        <w:pStyle w:val="Ttulo2"/>
        <w:spacing w:before="60"/>
        <w:ind w:left="357"/>
      </w:pPr>
    </w:p>
    <w:p w:rsidR="0023373E" w:rsidRPr="00014F76" w:rsidRDefault="006E3A75" w:rsidP="00014F76">
      <w:pPr>
        <w:pStyle w:val="Ttulo2"/>
        <w:spacing w:before="60"/>
        <w:ind w:left="357"/>
      </w:pPr>
      <w:r>
        <w:t xml:space="preserve">Pós-Graduação: </w:t>
      </w:r>
    </w:p>
    <w:p w:rsidR="006E3A75" w:rsidRPr="0082162E" w:rsidRDefault="006E3A75" w:rsidP="006E3A75">
      <w:pPr>
        <w:pStyle w:val="Ttulo2"/>
        <w:spacing w:before="60"/>
        <w:ind w:left="709"/>
        <w:rPr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="008205F5">
        <w:rPr>
          <w:b w:val="0"/>
          <w:sz w:val="20"/>
        </w:rPr>
        <w:t xml:space="preserve">MBA em </w:t>
      </w:r>
      <w:r w:rsidR="00220339" w:rsidRPr="00AB3274">
        <w:rPr>
          <w:b w:val="0"/>
          <w:sz w:val="20"/>
        </w:rPr>
        <w:t>Projeto</w:t>
      </w:r>
      <w:r w:rsidR="00AB3274">
        <w:rPr>
          <w:b w:val="0"/>
          <w:sz w:val="20"/>
        </w:rPr>
        <w:t xml:space="preserve"> de Aplicações</w:t>
      </w:r>
      <w:r w:rsidR="00240ADB" w:rsidRPr="00AE13DC">
        <w:rPr>
          <w:b w:val="0"/>
          <w:sz w:val="20"/>
        </w:rPr>
        <w:t xml:space="preserve"> </w:t>
      </w:r>
      <w:r w:rsidR="008205F5">
        <w:rPr>
          <w:b w:val="0"/>
          <w:sz w:val="20"/>
        </w:rPr>
        <w:t xml:space="preserve">para Dispositivos </w:t>
      </w:r>
      <w:r w:rsidR="00240ADB" w:rsidRPr="00AE13DC">
        <w:rPr>
          <w:b w:val="0"/>
          <w:sz w:val="20"/>
        </w:rPr>
        <w:t>Móveis</w:t>
      </w:r>
    </w:p>
    <w:p w:rsidR="00240ADB" w:rsidRDefault="006E3A75" w:rsidP="006E3A75">
      <w:pPr>
        <w:pStyle w:val="Ttulo2"/>
        <w:spacing w:before="60"/>
        <w:ind w:left="709"/>
        <w:rPr>
          <w:b w:val="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="00240ADB" w:rsidRPr="00AE13DC">
        <w:rPr>
          <w:b w:val="0"/>
          <w:sz w:val="20"/>
        </w:rPr>
        <w:t>Instituto de Gestão em Tecnologia da Informação – IGTI</w:t>
      </w:r>
    </w:p>
    <w:p w:rsidR="006E3A75" w:rsidRPr="0082162E" w:rsidRDefault="00240ADB" w:rsidP="006E3A75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S</w:t>
      </w:r>
      <w:r w:rsidR="006E3A75" w:rsidRPr="003950B2">
        <w:rPr>
          <w:sz w:val="20"/>
        </w:rPr>
        <w:t>ite:</w:t>
      </w:r>
      <w:r>
        <w:rPr>
          <w:sz w:val="20"/>
        </w:rPr>
        <w:t xml:space="preserve"> </w:t>
      </w:r>
      <w:r w:rsidR="00E412A6" w:rsidRPr="00E412A6">
        <w:rPr>
          <w:b w:val="0"/>
          <w:sz w:val="20"/>
        </w:rPr>
        <w:t>http://igti.com.br/cursos/projeto-de-aplicacoes-para-dispositivos-moveis/</w:t>
      </w:r>
      <w:r w:rsidR="006E3A75">
        <w:rPr>
          <w:b w:val="0"/>
          <w:sz w:val="20"/>
        </w:rPr>
        <w:t xml:space="preserve"> </w:t>
      </w:r>
    </w:p>
    <w:p w:rsidR="006E3A75" w:rsidRDefault="00E55ABD" w:rsidP="006E3A75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 xml:space="preserve">Status: </w:t>
      </w:r>
      <w:r w:rsidR="00D84CE4">
        <w:rPr>
          <w:b w:val="0"/>
          <w:sz w:val="20"/>
        </w:rPr>
        <w:t>trancado</w:t>
      </w:r>
      <w:r w:rsidR="0037637E">
        <w:rPr>
          <w:b w:val="0"/>
          <w:sz w:val="20"/>
        </w:rPr>
        <w:t xml:space="preserve"> faltando o TCC</w:t>
      </w:r>
    </w:p>
    <w:p w:rsidR="00EB2EB7" w:rsidRPr="00EB2EB7" w:rsidRDefault="00EB2EB7" w:rsidP="00EB2EB7"/>
    <w:p w:rsidR="006E3A75" w:rsidRPr="00B01551" w:rsidRDefault="006E3A75" w:rsidP="006E3A75">
      <w:pPr>
        <w:rPr>
          <w:sz w:val="6"/>
        </w:rPr>
      </w:pPr>
    </w:p>
    <w:p w:rsidR="006E3A75" w:rsidRPr="006E3A75" w:rsidRDefault="007A3A94" w:rsidP="006E3A75">
      <w:pPr>
        <w:pStyle w:val="Ttulo2"/>
        <w:spacing w:before="60"/>
        <w:ind w:left="357"/>
      </w:pPr>
      <w:r>
        <w:t>Graduação:</w:t>
      </w:r>
    </w:p>
    <w:p w:rsidR="007A3A94" w:rsidRPr="0082162E" w:rsidRDefault="007A3A94" w:rsidP="00904EB4">
      <w:pPr>
        <w:pStyle w:val="Ttulo2"/>
        <w:spacing w:before="60"/>
        <w:ind w:left="709"/>
        <w:rPr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="00DD4E91">
        <w:rPr>
          <w:b w:val="0"/>
          <w:sz w:val="20"/>
        </w:rPr>
        <w:t>Análise e Desenvolvimento de Sistemas</w:t>
      </w:r>
      <w:r w:rsidR="00EB30D7">
        <w:rPr>
          <w:b w:val="0"/>
          <w:sz w:val="20"/>
        </w:rPr>
        <w:t xml:space="preserve"> </w:t>
      </w:r>
      <w:r w:rsidR="00DD4E91">
        <w:rPr>
          <w:b w:val="0"/>
          <w:sz w:val="20"/>
        </w:rPr>
        <w:t xml:space="preserve"> </w:t>
      </w:r>
      <w:r w:rsidR="001B4912">
        <w:rPr>
          <w:b w:val="0"/>
          <w:sz w:val="20"/>
        </w:rPr>
        <w:t xml:space="preserve"> </w:t>
      </w:r>
      <w:r w:rsidR="00904EB4">
        <w:rPr>
          <w:sz w:val="20"/>
        </w:rPr>
        <w:t>Modalidade</w:t>
      </w:r>
      <w:r w:rsidR="00904EB4" w:rsidRPr="0082162E">
        <w:rPr>
          <w:sz w:val="20"/>
        </w:rPr>
        <w:t>:</w:t>
      </w:r>
      <w:r w:rsidR="00904EB4">
        <w:rPr>
          <w:sz w:val="20"/>
        </w:rPr>
        <w:t xml:space="preserve"> </w:t>
      </w:r>
      <w:r w:rsidR="00DD4E91" w:rsidRPr="00DD4E91">
        <w:rPr>
          <w:b w:val="0"/>
          <w:sz w:val="20"/>
        </w:rPr>
        <w:t>Tecnólogo</w:t>
      </w:r>
    </w:p>
    <w:p w:rsidR="007A3A94" w:rsidRPr="0082162E" w:rsidRDefault="007A3A94" w:rsidP="007A3A94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="00DD4E91" w:rsidRPr="00DD4E91">
        <w:rPr>
          <w:b w:val="0"/>
          <w:sz w:val="20"/>
        </w:rPr>
        <w:t>UNIP</w:t>
      </w:r>
      <w:r w:rsidR="00240A8F"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 w:rsidR="00DD4E91" w:rsidRPr="003950B2">
        <w:rPr>
          <w:sz w:val="20"/>
        </w:rPr>
        <w:t>Site:</w:t>
      </w:r>
      <w:r w:rsidR="00DD4E91">
        <w:rPr>
          <w:b w:val="0"/>
          <w:sz w:val="20"/>
        </w:rPr>
        <w:t xml:space="preserve"> </w:t>
      </w:r>
      <w:hyperlink r:id="rId8" w:history="1">
        <w:r w:rsidR="00240ADB" w:rsidRPr="0032610C">
          <w:rPr>
            <w:rStyle w:val="Hyperlink"/>
            <w:b w:val="0"/>
            <w:sz w:val="20"/>
          </w:rPr>
          <w:t>www.unip.br</w:t>
        </w:r>
      </w:hyperlink>
      <w:r w:rsidR="00BC721B">
        <w:rPr>
          <w:b w:val="0"/>
          <w:sz w:val="20"/>
        </w:rPr>
        <w:t xml:space="preserve"> </w:t>
      </w:r>
    </w:p>
    <w:p w:rsidR="00DD4E91" w:rsidRDefault="0023373E" w:rsidP="00E55ABD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 xml:space="preserve">Status: </w:t>
      </w:r>
      <w:r>
        <w:rPr>
          <w:b w:val="0"/>
          <w:sz w:val="20"/>
        </w:rPr>
        <w:t>Concluído</w:t>
      </w:r>
    </w:p>
    <w:p w:rsidR="00EB2EB7" w:rsidRPr="00EB2EB7" w:rsidRDefault="00EB2EB7" w:rsidP="00EB2EB7"/>
    <w:p w:rsidR="00F10C89" w:rsidRPr="00B01551" w:rsidRDefault="00F10C89" w:rsidP="00F10C89">
      <w:pPr>
        <w:rPr>
          <w:sz w:val="10"/>
        </w:rPr>
      </w:pPr>
    </w:p>
    <w:p w:rsidR="00B8751B" w:rsidRDefault="00B8751B" w:rsidP="00B8751B">
      <w:pPr>
        <w:pStyle w:val="Ttulo2"/>
        <w:spacing w:before="60"/>
        <w:ind w:left="357"/>
      </w:pPr>
      <w:r>
        <w:t>Ensino Técnico:</w:t>
      </w:r>
    </w:p>
    <w:p w:rsidR="00B8751B" w:rsidRDefault="00B8751B" w:rsidP="00B8751B">
      <w:pPr>
        <w:pStyle w:val="Ttulo2"/>
        <w:spacing w:before="60"/>
        <w:ind w:left="709"/>
        <w:rPr>
          <w:b w:val="0"/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Pr="00B8751B">
        <w:rPr>
          <w:b w:val="0"/>
          <w:sz w:val="20"/>
        </w:rPr>
        <w:t>Técnico em Informática</w:t>
      </w:r>
      <w:r>
        <w:rPr>
          <w:b w:val="0"/>
          <w:sz w:val="20"/>
        </w:rPr>
        <w:tab/>
      </w:r>
    </w:p>
    <w:p w:rsidR="00B8751B" w:rsidRPr="0082162E" w:rsidRDefault="00B8751B" w:rsidP="00B8751B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Pr="00DD4E91">
        <w:rPr>
          <w:b w:val="0"/>
          <w:sz w:val="20"/>
        </w:rPr>
        <w:t>FUCAPI</w:t>
      </w:r>
      <w:r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 w:rsidRPr="00DD4E91">
        <w:rPr>
          <w:sz w:val="20"/>
        </w:rPr>
        <w:t>Site:</w:t>
      </w:r>
      <w:r>
        <w:rPr>
          <w:b w:val="0"/>
          <w:sz w:val="20"/>
        </w:rPr>
        <w:t xml:space="preserve"> </w:t>
      </w:r>
      <w:hyperlink r:id="rId9" w:history="1">
        <w:r w:rsidR="00BC721B" w:rsidRPr="00686001">
          <w:rPr>
            <w:rStyle w:val="Hyperlink"/>
            <w:b w:val="0"/>
            <w:sz w:val="20"/>
          </w:rPr>
          <w:t>www.fucapi.br</w:t>
        </w:r>
      </w:hyperlink>
      <w:r w:rsidR="00BC721B">
        <w:rPr>
          <w:b w:val="0"/>
          <w:sz w:val="20"/>
        </w:rPr>
        <w:t xml:space="preserve"> </w:t>
      </w:r>
    </w:p>
    <w:p w:rsidR="00B8751B" w:rsidRDefault="00B8751B" w:rsidP="00B8751B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 xml:space="preserve">Status: </w:t>
      </w:r>
      <w:r w:rsidRPr="00B8751B">
        <w:rPr>
          <w:b w:val="0"/>
          <w:sz w:val="20"/>
        </w:rPr>
        <w:t>Concluído</w:t>
      </w:r>
      <w:r w:rsidR="0046610D">
        <w:rPr>
          <w:b w:val="0"/>
          <w:sz w:val="20"/>
        </w:rPr>
        <w:br/>
      </w:r>
    </w:p>
    <w:p w:rsidR="00EB2EB7" w:rsidRPr="00EB2EB7" w:rsidRDefault="00EB2EB7" w:rsidP="00EB2EB7"/>
    <w:p w:rsidR="001D4004" w:rsidRDefault="001D4004" w:rsidP="004C3132">
      <w:pPr>
        <w:pStyle w:val="Ttulo1"/>
        <w:numPr>
          <w:ilvl w:val="0"/>
          <w:numId w:val="0"/>
        </w:numPr>
        <w:ind w:left="720" w:hanging="360"/>
      </w:pPr>
      <w:r>
        <w:t>Experiência Profissional</w:t>
      </w:r>
      <w:r w:rsidR="00B54821">
        <w:t xml:space="preserve"> </w:t>
      </w:r>
    </w:p>
    <w:p w:rsidR="006F1921" w:rsidRDefault="006F1921" w:rsidP="006F1921">
      <w:pPr>
        <w:pStyle w:val="Ttulo2"/>
        <w:spacing w:before="60"/>
        <w:ind w:left="851"/>
        <w:rPr>
          <w:sz w:val="20"/>
        </w:rPr>
      </w:pPr>
    </w:p>
    <w:p w:rsidR="009B71C3" w:rsidRPr="001D4004" w:rsidRDefault="00F46118" w:rsidP="00F46118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1 - </w:t>
      </w:r>
      <w:r w:rsidR="009B71C3">
        <w:rPr>
          <w:sz w:val="20"/>
        </w:rPr>
        <w:t>Empresa</w:t>
      </w:r>
      <w:r w:rsidR="009B71C3" w:rsidRPr="0082162E">
        <w:rPr>
          <w:sz w:val="20"/>
        </w:rPr>
        <w:t>:</w:t>
      </w:r>
      <w:r w:rsidR="009B71C3">
        <w:rPr>
          <w:sz w:val="20"/>
        </w:rPr>
        <w:t xml:space="preserve"> </w:t>
      </w:r>
      <w:r w:rsidR="009B71C3" w:rsidRPr="006F1921">
        <w:rPr>
          <w:b w:val="0"/>
          <w:sz w:val="20"/>
        </w:rPr>
        <w:t>SEME</w:t>
      </w:r>
      <w:r w:rsidR="006F1921" w:rsidRPr="006F1921">
        <w:rPr>
          <w:b w:val="0"/>
          <w:sz w:val="20"/>
        </w:rPr>
        <w:t>F - SUBTI</w:t>
      </w:r>
      <w:r w:rsidR="006F1921">
        <w:rPr>
          <w:sz w:val="20"/>
        </w:rPr>
        <w:t xml:space="preserve"> </w:t>
      </w:r>
    </w:p>
    <w:p w:rsidR="009B71C3" w:rsidRPr="0082162E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D93CBD">
        <w:rPr>
          <w:b w:val="0"/>
          <w:sz w:val="20"/>
        </w:rPr>
        <w:t>Analista de Sistemas Desenvolvedor de Software</w:t>
      </w:r>
      <w:r w:rsidRPr="00500518">
        <w:rPr>
          <w:sz w:val="20"/>
        </w:rPr>
        <w:t xml:space="preserve"> </w:t>
      </w:r>
      <w:r w:rsidR="008106EC">
        <w:rPr>
          <w:sz w:val="20"/>
        </w:rPr>
        <w:br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9B71C3">
        <w:rPr>
          <w:b w:val="0"/>
          <w:sz w:val="20"/>
        </w:rPr>
        <w:t>1</w:t>
      </w:r>
      <w:r w:rsidR="00B709A0">
        <w:rPr>
          <w:b w:val="0"/>
          <w:sz w:val="20"/>
        </w:rPr>
        <w:t>2</w:t>
      </w:r>
      <w:r w:rsidRPr="009B71C3">
        <w:rPr>
          <w:b w:val="0"/>
          <w:sz w:val="20"/>
        </w:rPr>
        <w:t>/201</w:t>
      </w:r>
      <w:r w:rsidR="00E3724D">
        <w:rPr>
          <w:b w:val="0"/>
          <w:sz w:val="20"/>
        </w:rPr>
        <w:t>1</w:t>
      </w:r>
      <w:r>
        <w:rPr>
          <w:b w:val="0"/>
          <w:sz w:val="20"/>
        </w:rPr>
        <w:t xml:space="preserve"> </w:t>
      </w:r>
      <w:r w:rsidR="00AB7CE3">
        <w:rPr>
          <w:b w:val="0"/>
          <w:sz w:val="20"/>
        </w:rPr>
        <w:t>a 12/2016</w:t>
      </w:r>
    </w:p>
    <w:p w:rsidR="009B71C3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9B71C3" w:rsidRPr="00905D4E" w:rsidRDefault="009B71C3" w:rsidP="009B71C3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>Atu</w:t>
      </w:r>
      <w:r>
        <w:rPr>
          <w:b w:val="0"/>
          <w:sz w:val="20"/>
        </w:rPr>
        <w:t xml:space="preserve">o </w:t>
      </w:r>
      <w:r w:rsidR="00F8363F">
        <w:rPr>
          <w:b w:val="0"/>
          <w:sz w:val="20"/>
        </w:rPr>
        <w:t>na análise e</w:t>
      </w:r>
      <w:r w:rsidRPr="00905D4E">
        <w:rPr>
          <w:b w:val="0"/>
          <w:sz w:val="20"/>
        </w:rPr>
        <w:t xml:space="preserve"> desenvolvimento d</w:t>
      </w:r>
      <w:r>
        <w:rPr>
          <w:b w:val="0"/>
          <w:sz w:val="20"/>
        </w:rPr>
        <w:t>e sistemas</w:t>
      </w:r>
      <w:r w:rsidR="006F1921">
        <w:rPr>
          <w:b w:val="0"/>
          <w:sz w:val="20"/>
        </w:rPr>
        <w:t xml:space="preserve"> para as secretarias da Prefeitura de Manaus</w:t>
      </w:r>
      <w:r w:rsidRPr="00905D4E">
        <w:rPr>
          <w:b w:val="0"/>
          <w:sz w:val="20"/>
        </w:rPr>
        <w:t xml:space="preserve">. </w:t>
      </w:r>
    </w:p>
    <w:p w:rsidR="009B71C3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9B71C3" w:rsidRPr="00905D4E" w:rsidRDefault="006F1921" w:rsidP="009B71C3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>
        <w:rPr>
          <w:b w:val="0"/>
          <w:sz w:val="20"/>
        </w:rPr>
        <w:t>PHP</w:t>
      </w:r>
      <w:r w:rsidR="009B71C3" w:rsidRPr="00905D4E">
        <w:rPr>
          <w:b w:val="0"/>
          <w:sz w:val="20"/>
        </w:rPr>
        <w:t xml:space="preserve">, Framework </w:t>
      </w:r>
      <w:r>
        <w:rPr>
          <w:b w:val="0"/>
          <w:sz w:val="20"/>
        </w:rPr>
        <w:t>Yii</w:t>
      </w:r>
      <w:r w:rsidR="00B243AB">
        <w:rPr>
          <w:b w:val="0"/>
          <w:sz w:val="20"/>
        </w:rPr>
        <w:t>1</w:t>
      </w:r>
      <w:r w:rsidR="009B71C3" w:rsidRPr="00905D4E">
        <w:rPr>
          <w:b w:val="0"/>
          <w:sz w:val="20"/>
        </w:rPr>
        <w:t>,</w:t>
      </w:r>
      <w:r w:rsidR="009B71C3">
        <w:rPr>
          <w:b w:val="0"/>
          <w:sz w:val="20"/>
        </w:rPr>
        <w:t xml:space="preserve"> </w:t>
      </w:r>
      <w:r>
        <w:rPr>
          <w:b w:val="0"/>
          <w:sz w:val="20"/>
        </w:rPr>
        <w:t>HTML</w:t>
      </w:r>
      <w:r w:rsidR="009B71C3" w:rsidRPr="00905D4E">
        <w:rPr>
          <w:b w:val="0"/>
          <w:sz w:val="20"/>
        </w:rPr>
        <w:t xml:space="preserve">, </w:t>
      </w:r>
      <w:r>
        <w:rPr>
          <w:b w:val="0"/>
          <w:sz w:val="20"/>
        </w:rPr>
        <w:t>CSS</w:t>
      </w:r>
      <w:r w:rsidR="009B71C3" w:rsidRPr="00905D4E">
        <w:rPr>
          <w:b w:val="0"/>
          <w:sz w:val="20"/>
        </w:rPr>
        <w:t xml:space="preserve">, </w:t>
      </w:r>
      <w:r w:rsidR="00B243AB">
        <w:rPr>
          <w:b w:val="0"/>
          <w:sz w:val="20"/>
        </w:rPr>
        <w:t xml:space="preserve">Javascript, </w:t>
      </w:r>
      <w:r>
        <w:rPr>
          <w:b w:val="0"/>
          <w:sz w:val="20"/>
        </w:rPr>
        <w:t xml:space="preserve">JQuery, </w:t>
      </w:r>
      <w:r w:rsidR="00B243AB">
        <w:rPr>
          <w:b w:val="0"/>
          <w:sz w:val="20"/>
        </w:rPr>
        <w:t>AJAX</w:t>
      </w:r>
      <w:r>
        <w:rPr>
          <w:b w:val="0"/>
          <w:sz w:val="20"/>
        </w:rPr>
        <w:t>,</w:t>
      </w:r>
      <w:r w:rsidR="00B243AB">
        <w:rPr>
          <w:b w:val="0"/>
          <w:sz w:val="20"/>
        </w:rPr>
        <w:t xml:space="preserve"> SVN,</w:t>
      </w:r>
      <w:r>
        <w:rPr>
          <w:b w:val="0"/>
          <w:sz w:val="20"/>
        </w:rPr>
        <w:t xml:space="preserve"> Oracle</w:t>
      </w:r>
      <w:r w:rsidR="00FB5BFB">
        <w:rPr>
          <w:b w:val="0"/>
          <w:sz w:val="20"/>
        </w:rPr>
        <w:t>.</w:t>
      </w:r>
    </w:p>
    <w:p w:rsidR="0046610D" w:rsidRPr="0046610D" w:rsidRDefault="0046610D" w:rsidP="0046610D"/>
    <w:p w:rsidR="001D4004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2 - </w:t>
      </w:r>
      <w:r w:rsidR="001D4004">
        <w:rPr>
          <w:sz w:val="20"/>
        </w:rPr>
        <w:t>Empresa</w:t>
      </w:r>
      <w:r w:rsidR="001D4004" w:rsidRPr="0082162E">
        <w:rPr>
          <w:sz w:val="20"/>
        </w:rPr>
        <w:t>:</w:t>
      </w:r>
      <w:r w:rsidR="001D4004">
        <w:rPr>
          <w:sz w:val="20"/>
        </w:rPr>
        <w:t xml:space="preserve"> </w:t>
      </w:r>
      <w:r w:rsidR="004869B6" w:rsidRPr="00374DC3">
        <w:rPr>
          <w:b w:val="0"/>
          <w:sz w:val="20"/>
        </w:rPr>
        <w:t xml:space="preserve">Fundação </w:t>
      </w:r>
      <w:r w:rsidR="008106EC">
        <w:rPr>
          <w:b w:val="0"/>
          <w:sz w:val="20"/>
        </w:rPr>
        <w:t xml:space="preserve">Desembargador </w:t>
      </w:r>
      <w:r w:rsidR="004869B6" w:rsidRPr="00374DC3">
        <w:rPr>
          <w:b w:val="0"/>
          <w:sz w:val="20"/>
        </w:rPr>
        <w:t>Paulo Feitosa - FPF</w:t>
      </w:r>
      <w:r w:rsidR="001D4004">
        <w:rPr>
          <w:b w:val="0"/>
          <w:sz w:val="20"/>
        </w:rPr>
        <w:t xml:space="preserve"> </w:t>
      </w:r>
      <w:r w:rsidR="00B01551">
        <w:rPr>
          <w:b w:val="0"/>
          <w:sz w:val="20"/>
        </w:rPr>
        <w:tab/>
      </w:r>
      <w:r w:rsidR="00EF4C07" w:rsidRPr="00EF4C07">
        <w:rPr>
          <w:sz w:val="20"/>
        </w:rPr>
        <w:t>Site:</w:t>
      </w:r>
      <w:r w:rsidR="00EF4C07">
        <w:rPr>
          <w:b w:val="0"/>
          <w:sz w:val="20"/>
        </w:rPr>
        <w:t xml:space="preserve"> </w:t>
      </w:r>
      <w:hyperlink r:id="rId10" w:history="1">
        <w:r w:rsidR="00EF4C07" w:rsidRPr="00445CAF">
          <w:rPr>
            <w:rStyle w:val="Hyperlink"/>
            <w:b w:val="0"/>
          </w:rPr>
          <w:t>http://www.fpf.br/</w:t>
        </w:r>
      </w:hyperlink>
    </w:p>
    <w:p w:rsidR="001D4004" w:rsidRPr="0082162E" w:rsidRDefault="001D4004" w:rsidP="001D4004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</w:t>
      </w:r>
      <w:r w:rsidR="00D27FAB">
        <w:rPr>
          <w:sz w:val="20"/>
        </w:rPr>
        <w:t>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4A25AD" w:rsidRPr="004A25AD">
        <w:rPr>
          <w:b w:val="0"/>
          <w:sz w:val="20"/>
        </w:rPr>
        <w:t>Desenvolvedor</w:t>
      </w:r>
      <w:r w:rsidR="005335E1">
        <w:rPr>
          <w:b w:val="0"/>
          <w:sz w:val="20"/>
        </w:rPr>
        <w:t xml:space="preserve"> Java</w:t>
      </w:r>
      <w:r w:rsidR="004A25AD" w:rsidRPr="004A25AD">
        <w:rPr>
          <w:b w:val="0"/>
          <w:sz w:val="20"/>
        </w:rPr>
        <w:t xml:space="preserve"> J</w:t>
      </w:r>
      <w:r w:rsidR="00DB2BFE">
        <w:rPr>
          <w:b w:val="0"/>
          <w:sz w:val="20"/>
        </w:rPr>
        <w:t>r</w:t>
      </w:r>
      <w:r w:rsidR="004A25AD" w:rsidRPr="004A25AD">
        <w:rPr>
          <w:b w:val="0"/>
          <w:sz w:val="20"/>
        </w:rPr>
        <w:t>. II</w:t>
      </w:r>
      <w:r w:rsidR="00D93CBD">
        <w:rPr>
          <w:b w:val="0"/>
          <w:sz w:val="20"/>
        </w:rPr>
        <w:t>I</w:t>
      </w:r>
      <w:r w:rsidR="00B01551">
        <w:rPr>
          <w:b w:val="0"/>
          <w:sz w:val="20"/>
        </w:rPr>
        <w:tab/>
      </w:r>
      <w:r w:rsidR="00B01551">
        <w:rPr>
          <w:b w:val="0"/>
          <w:sz w:val="20"/>
        </w:rPr>
        <w:tab/>
      </w:r>
      <w:r w:rsidR="00B01551">
        <w:rPr>
          <w:sz w:val="20"/>
        </w:rPr>
        <w:t>Período</w:t>
      </w:r>
      <w:r w:rsidR="00B01551" w:rsidRPr="0082162E">
        <w:rPr>
          <w:sz w:val="20"/>
        </w:rPr>
        <w:t xml:space="preserve">: </w:t>
      </w:r>
      <w:r w:rsidR="00B01551" w:rsidRPr="00905D4E">
        <w:rPr>
          <w:b w:val="0"/>
          <w:sz w:val="20"/>
        </w:rPr>
        <w:t>06/2011 – 12/2011</w:t>
      </w:r>
    </w:p>
    <w:p w:rsidR="00105CCB" w:rsidRDefault="00105CCB" w:rsidP="001D4004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="001D4004" w:rsidRPr="0082162E">
        <w:rPr>
          <w:sz w:val="20"/>
        </w:rPr>
        <w:t xml:space="preserve">: </w:t>
      </w:r>
    </w:p>
    <w:p w:rsidR="00105CCB" w:rsidRPr="00905D4E" w:rsidRDefault="00905D4E" w:rsidP="00105CCB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>Atu</w:t>
      </w:r>
      <w:r w:rsidR="00A134F4">
        <w:rPr>
          <w:b w:val="0"/>
          <w:sz w:val="20"/>
        </w:rPr>
        <w:t>ei</w:t>
      </w:r>
      <w:r w:rsidRPr="00905D4E">
        <w:rPr>
          <w:b w:val="0"/>
          <w:sz w:val="20"/>
        </w:rPr>
        <w:t xml:space="preserve"> no desenvolvimento do sistema SAFIRA para p</w:t>
      </w:r>
      <w:r w:rsidR="00B01551">
        <w:rPr>
          <w:b w:val="0"/>
          <w:sz w:val="20"/>
        </w:rPr>
        <w:t>/</w:t>
      </w:r>
      <w:r w:rsidRPr="00905D4E">
        <w:rPr>
          <w:b w:val="0"/>
          <w:sz w:val="20"/>
        </w:rPr>
        <w:t xml:space="preserve"> cliente NOKIA, sistema que visa administrar a parte da Medicina do Trabalho, cadastro dos empregados</w:t>
      </w:r>
      <w:r w:rsidR="00B01551">
        <w:rPr>
          <w:b w:val="0"/>
          <w:sz w:val="20"/>
        </w:rPr>
        <w:t xml:space="preserve"> e</w:t>
      </w:r>
      <w:r w:rsidRPr="00905D4E">
        <w:rPr>
          <w:b w:val="0"/>
          <w:sz w:val="20"/>
        </w:rPr>
        <w:t xml:space="preserve"> de seus exames.</w:t>
      </w:r>
      <w:r w:rsidR="00105CCB" w:rsidRPr="00905D4E">
        <w:rPr>
          <w:b w:val="0"/>
          <w:sz w:val="20"/>
        </w:rPr>
        <w:t xml:space="preserve"> </w:t>
      </w:r>
    </w:p>
    <w:p w:rsidR="00105CCB" w:rsidRDefault="00105CCB" w:rsidP="00105CCB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EF75C8" w:rsidRPr="00905D4E" w:rsidRDefault="00905D4E" w:rsidP="00EF75C8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>Java, Framework JBoss Seam,</w:t>
      </w:r>
      <w:r w:rsidR="00E168AF">
        <w:rPr>
          <w:b w:val="0"/>
          <w:sz w:val="20"/>
        </w:rPr>
        <w:t xml:space="preserve"> </w:t>
      </w:r>
      <w:r w:rsidRPr="00905D4E">
        <w:rPr>
          <w:b w:val="0"/>
          <w:sz w:val="20"/>
        </w:rPr>
        <w:t>JSF2, H</w:t>
      </w:r>
      <w:r w:rsidR="00B243AB">
        <w:rPr>
          <w:b w:val="0"/>
          <w:sz w:val="20"/>
        </w:rPr>
        <w:t xml:space="preserve">ibernate, Servidor JBoss, </w:t>
      </w:r>
      <w:r w:rsidRPr="00905D4E">
        <w:rPr>
          <w:b w:val="0"/>
          <w:sz w:val="20"/>
        </w:rPr>
        <w:t xml:space="preserve">Oracle. </w:t>
      </w:r>
    </w:p>
    <w:p w:rsidR="00EB2EB7" w:rsidRDefault="00EB2EB7" w:rsidP="00B54821"/>
    <w:p w:rsidR="00FF4756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3 - </w:t>
      </w:r>
      <w:r w:rsidR="00FF4756">
        <w:rPr>
          <w:sz w:val="20"/>
        </w:rPr>
        <w:t>Empresa</w:t>
      </w:r>
      <w:r w:rsidR="00FF4756" w:rsidRPr="0082162E">
        <w:rPr>
          <w:sz w:val="20"/>
        </w:rPr>
        <w:t>:</w:t>
      </w:r>
      <w:r w:rsidR="00FF4756">
        <w:rPr>
          <w:sz w:val="20"/>
        </w:rPr>
        <w:t xml:space="preserve"> </w:t>
      </w:r>
      <w:r w:rsidR="00FF4756" w:rsidRPr="00EB2EB7">
        <w:rPr>
          <w:b w:val="0"/>
          <w:sz w:val="20"/>
        </w:rPr>
        <w:t>Instituto José Rocha Sérgio Cardoso – CCE</w:t>
      </w:r>
      <w:r w:rsidR="00FF4756">
        <w:rPr>
          <w:b w:val="0"/>
          <w:sz w:val="20"/>
        </w:rPr>
        <w:t xml:space="preserve">  </w:t>
      </w:r>
      <w:r w:rsidR="00FF4756" w:rsidRPr="00EF4C07">
        <w:rPr>
          <w:sz w:val="20"/>
        </w:rPr>
        <w:t>Site:</w:t>
      </w:r>
      <w:r w:rsidR="00FF4756">
        <w:rPr>
          <w:b w:val="0"/>
          <w:sz w:val="20"/>
        </w:rPr>
        <w:t xml:space="preserve"> </w:t>
      </w:r>
      <w:hyperlink r:id="rId11" w:history="1">
        <w:r w:rsidR="00FF4756" w:rsidRPr="00EB2EB7">
          <w:rPr>
            <w:rStyle w:val="Hyperlink"/>
            <w:b w:val="0"/>
            <w:sz w:val="20"/>
          </w:rPr>
          <w:t>http://www.instituto-jc.org.br/</w:t>
        </w:r>
      </w:hyperlink>
    </w:p>
    <w:p w:rsidR="00FF4756" w:rsidRPr="0082162E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4A25AD">
        <w:rPr>
          <w:b w:val="0"/>
          <w:sz w:val="20"/>
        </w:rPr>
        <w:t xml:space="preserve">Desenvolvedor </w:t>
      </w:r>
      <w:r>
        <w:rPr>
          <w:b w:val="0"/>
          <w:sz w:val="20"/>
        </w:rPr>
        <w:t>Senior</w:t>
      </w:r>
      <w:r>
        <w:rPr>
          <w:b w:val="0"/>
          <w:sz w:val="20"/>
        </w:rPr>
        <w:tab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29154B">
        <w:rPr>
          <w:b w:val="0"/>
          <w:sz w:val="20"/>
        </w:rPr>
        <w:t>0</w:t>
      </w:r>
      <w:r>
        <w:rPr>
          <w:b w:val="0"/>
          <w:sz w:val="20"/>
        </w:rPr>
        <w:t>6</w:t>
      </w:r>
      <w:r w:rsidRPr="0029154B">
        <w:rPr>
          <w:b w:val="0"/>
          <w:sz w:val="20"/>
        </w:rPr>
        <w:t>/2010</w:t>
      </w:r>
      <w:r>
        <w:rPr>
          <w:b w:val="0"/>
          <w:sz w:val="20"/>
        </w:rPr>
        <w:t xml:space="preserve"> - 06/2011</w:t>
      </w:r>
    </w:p>
    <w:p w:rsidR="00FF4756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FF4756" w:rsidRPr="00E168AF" w:rsidRDefault="00FF4756" w:rsidP="00FF4756">
      <w:pPr>
        <w:pStyle w:val="Ttulo2"/>
        <w:keepNext w:val="0"/>
        <w:widowControl w:val="0"/>
        <w:numPr>
          <w:ilvl w:val="0"/>
          <w:numId w:val="24"/>
        </w:numPr>
        <w:spacing w:before="60"/>
        <w:ind w:left="1418" w:hanging="207"/>
        <w:jc w:val="both"/>
        <w:rPr>
          <w:b w:val="0"/>
          <w:sz w:val="20"/>
        </w:rPr>
      </w:pPr>
      <w:r w:rsidRPr="00E168AF">
        <w:rPr>
          <w:b w:val="0"/>
          <w:sz w:val="20"/>
        </w:rPr>
        <w:t>Atu</w:t>
      </w:r>
      <w:r>
        <w:rPr>
          <w:b w:val="0"/>
          <w:sz w:val="20"/>
        </w:rPr>
        <w:t>ei</w:t>
      </w:r>
      <w:r w:rsidRPr="00E168AF">
        <w:rPr>
          <w:b w:val="0"/>
          <w:sz w:val="20"/>
        </w:rPr>
        <w:t xml:space="preserve"> no desenvolvimento de </w:t>
      </w:r>
      <w:r>
        <w:rPr>
          <w:b w:val="0"/>
          <w:sz w:val="20"/>
        </w:rPr>
        <w:t xml:space="preserve">alguns </w:t>
      </w:r>
      <w:r w:rsidRPr="00E168AF">
        <w:rPr>
          <w:b w:val="0"/>
          <w:sz w:val="20"/>
        </w:rPr>
        <w:t>módulo</w:t>
      </w:r>
      <w:r>
        <w:rPr>
          <w:b w:val="0"/>
          <w:sz w:val="20"/>
        </w:rPr>
        <w:t>s</w:t>
      </w:r>
      <w:r w:rsidRPr="00E168AF">
        <w:rPr>
          <w:b w:val="0"/>
          <w:sz w:val="20"/>
        </w:rPr>
        <w:t xml:space="preserve"> do sistema PSM – </w:t>
      </w:r>
      <w:r w:rsidRPr="00B01551">
        <w:rPr>
          <w:b w:val="0"/>
          <w:i/>
          <w:sz w:val="20"/>
        </w:rPr>
        <w:t>Process System Management</w:t>
      </w:r>
      <w:r w:rsidRPr="00E168AF">
        <w:rPr>
          <w:b w:val="0"/>
          <w:sz w:val="20"/>
        </w:rPr>
        <w:t>, responsável pela administração das linhas de produção das fábricas e de todos os processos de cada posto.</w:t>
      </w:r>
    </w:p>
    <w:p w:rsidR="00FF4756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FF4756" w:rsidRPr="00905D4E" w:rsidRDefault="00FF4756" w:rsidP="00FF4756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>
        <w:rPr>
          <w:b w:val="0"/>
          <w:sz w:val="20"/>
        </w:rPr>
        <w:t xml:space="preserve">Java, </w:t>
      </w:r>
      <w:r w:rsidRPr="00FF4756">
        <w:rPr>
          <w:b w:val="0"/>
          <w:sz w:val="20"/>
          <w:lang w:val="en-US"/>
        </w:rPr>
        <w:t>PHP, CSS, Javascript, JQuery, AJAX, MySQ</w:t>
      </w:r>
      <w:r w:rsidR="00B243AB">
        <w:rPr>
          <w:b w:val="0"/>
          <w:sz w:val="20"/>
          <w:lang w:val="en-US"/>
        </w:rPr>
        <w:t>L, Store Procedure, SVN, SQL Server</w:t>
      </w:r>
      <w:r w:rsidRPr="00FF4756">
        <w:rPr>
          <w:b w:val="0"/>
          <w:sz w:val="20"/>
          <w:lang w:val="en-US"/>
        </w:rPr>
        <w:t>.</w:t>
      </w:r>
    </w:p>
    <w:p w:rsidR="00FF4756" w:rsidRDefault="00FF4756" w:rsidP="00B54821"/>
    <w:p w:rsidR="000E5181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lastRenderedPageBreak/>
        <w:t xml:space="preserve">4 - </w:t>
      </w:r>
      <w:r w:rsidR="000E5181">
        <w:rPr>
          <w:sz w:val="20"/>
        </w:rPr>
        <w:t>Empresa</w:t>
      </w:r>
      <w:r w:rsidR="000E5181" w:rsidRPr="0082162E">
        <w:rPr>
          <w:sz w:val="20"/>
        </w:rPr>
        <w:t>:</w:t>
      </w:r>
      <w:r w:rsidR="000E5181">
        <w:rPr>
          <w:sz w:val="20"/>
        </w:rPr>
        <w:t xml:space="preserve"> </w:t>
      </w:r>
      <w:r w:rsidR="000E5181" w:rsidRPr="00FF4756">
        <w:rPr>
          <w:b w:val="0"/>
          <w:sz w:val="20"/>
        </w:rPr>
        <w:t>C</w:t>
      </w:r>
      <w:r w:rsidR="000E5181">
        <w:rPr>
          <w:b w:val="0"/>
          <w:sz w:val="20"/>
        </w:rPr>
        <w:t xml:space="preserve">lube dos </w:t>
      </w:r>
      <w:r w:rsidR="000E5181" w:rsidRPr="00FF4756">
        <w:rPr>
          <w:b w:val="0"/>
          <w:sz w:val="20"/>
        </w:rPr>
        <w:t>D</w:t>
      </w:r>
      <w:r w:rsidR="000E5181">
        <w:rPr>
          <w:b w:val="0"/>
          <w:sz w:val="20"/>
        </w:rPr>
        <w:t xml:space="preserve">iretores </w:t>
      </w:r>
      <w:r w:rsidR="000E5181" w:rsidRPr="00FF4756">
        <w:rPr>
          <w:b w:val="0"/>
          <w:sz w:val="20"/>
        </w:rPr>
        <w:t>L</w:t>
      </w:r>
      <w:r w:rsidR="000E5181">
        <w:rPr>
          <w:b w:val="0"/>
          <w:sz w:val="20"/>
        </w:rPr>
        <w:t xml:space="preserve">ogistas de Manaus - SPC  </w:t>
      </w:r>
      <w:r w:rsidR="000E5181" w:rsidRPr="00EF4C07">
        <w:rPr>
          <w:sz w:val="20"/>
        </w:rPr>
        <w:t>Site:</w:t>
      </w:r>
      <w:r w:rsidR="000E5181">
        <w:rPr>
          <w:b w:val="0"/>
          <w:sz w:val="20"/>
        </w:rPr>
        <w:t xml:space="preserve"> </w:t>
      </w:r>
      <w:hyperlink r:id="rId12" w:history="1">
        <w:r w:rsidR="000E5181" w:rsidRPr="00FF4756">
          <w:rPr>
            <w:rStyle w:val="Hyperlink"/>
            <w:b w:val="0"/>
            <w:sz w:val="20"/>
          </w:rPr>
          <w:t>http://www.cdlmanaus.com.br/</w:t>
        </w:r>
      </w:hyperlink>
    </w:p>
    <w:p w:rsidR="000E5181" w:rsidRPr="0082162E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7F35BA">
        <w:rPr>
          <w:b w:val="0"/>
          <w:sz w:val="20"/>
        </w:rPr>
        <w:t xml:space="preserve">Analista </w:t>
      </w:r>
      <w:r>
        <w:rPr>
          <w:b w:val="0"/>
          <w:sz w:val="20"/>
        </w:rPr>
        <w:t xml:space="preserve">de Suporte e </w:t>
      </w:r>
      <w:r w:rsidRPr="007F35BA">
        <w:rPr>
          <w:b w:val="0"/>
          <w:sz w:val="20"/>
        </w:rPr>
        <w:t>Desenvolvedor de Sistemas</w:t>
      </w:r>
      <w:r>
        <w:rPr>
          <w:b w:val="0"/>
          <w:sz w:val="20"/>
        </w:rPr>
        <w:tab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7F35BA">
        <w:rPr>
          <w:b w:val="0"/>
          <w:sz w:val="20"/>
        </w:rPr>
        <w:t>03/2009</w:t>
      </w:r>
      <w:r>
        <w:rPr>
          <w:b w:val="0"/>
          <w:sz w:val="20"/>
        </w:rPr>
        <w:t xml:space="preserve"> – 06/2010</w:t>
      </w:r>
    </w:p>
    <w:p w:rsidR="000E5181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0E5181" w:rsidRPr="00E168AF" w:rsidRDefault="000E5181" w:rsidP="000E5181">
      <w:pPr>
        <w:pStyle w:val="Ttulo2"/>
        <w:keepNext w:val="0"/>
        <w:widowControl w:val="0"/>
        <w:numPr>
          <w:ilvl w:val="0"/>
          <w:numId w:val="24"/>
        </w:numPr>
        <w:spacing w:before="60"/>
        <w:ind w:left="1418" w:hanging="207"/>
        <w:jc w:val="both"/>
        <w:rPr>
          <w:b w:val="0"/>
          <w:sz w:val="20"/>
        </w:rPr>
      </w:pPr>
      <w:r w:rsidRPr="007F35BA">
        <w:rPr>
          <w:b w:val="0"/>
          <w:sz w:val="20"/>
        </w:rPr>
        <w:t>Atu</w:t>
      </w:r>
      <w:r>
        <w:rPr>
          <w:b w:val="0"/>
          <w:sz w:val="20"/>
        </w:rPr>
        <w:t>ei</w:t>
      </w:r>
      <w:r w:rsidRPr="007F35BA">
        <w:rPr>
          <w:b w:val="0"/>
          <w:sz w:val="20"/>
        </w:rPr>
        <w:t xml:space="preserve"> na análise e desenvolvimento de sistemas, suporte a usuário, manter servidores</w:t>
      </w:r>
      <w:r>
        <w:rPr>
          <w:b w:val="0"/>
          <w:sz w:val="20"/>
        </w:rPr>
        <w:t>,</w:t>
      </w:r>
      <w:r w:rsidRPr="007F35BA">
        <w:rPr>
          <w:b w:val="0"/>
          <w:sz w:val="20"/>
        </w:rPr>
        <w:t xml:space="preserve"> FTP, Banco</w:t>
      </w:r>
      <w:r>
        <w:rPr>
          <w:b w:val="0"/>
          <w:sz w:val="20"/>
        </w:rPr>
        <w:t xml:space="preserve"> de Dados</w:t>
      </w:r>
      <w:r w:rsidRPr="007F35BA">
        <w:rPr>
          <w:b w:val="0"/>
          <w:sz w:val="20"/>
        </w:rPr>
        <w:t xml:space="preserve">, </w:t>
      </w:r>
      <w:r w:rsidRPr="00B01551">
        <w:rPr>
          <w:b w:val="0"/>
          <w:i/>
          <w:sz w:val="20"/>
        </w:rPr>
        <w:t>Active Directory</w:t>
      </w:r>
      <w:r w:rsidRPr="007F35BA">
        <w:rPr>
          <w:b w:val="0"/>
          <w:sz w:val="20"/>
        </w:rPr>
        <w:t>, Firewall, redes do cabeamento a conexão, gerencia da rede MAN entre as 3 filiais</w:t>
      </w:r>
      <w:r>
        <w:rPr>
          <w:b w:val="0"/>
          <w:sz w:val="20"/>
        </w:rPr>
        <w:t xml:space="preserve"> </w:t>
      </w:r>
      <w:r w:rsidRPr="007F35BA">
        <w:rPr>
          <w:b w:val="0"/>
          <w:sz w:val="20"/>
        </w:rPr>
        <w:t>(Centro, Djalma, Cachoeirinha).</w:t>
      </w:r>
    </w:p>
    <w:p w:rsidR="000E5181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0E5181" w:rsidRDefault="000E5181" w:rsidP="000E5181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  <w:lang w:val="en-US"/>
        </w:rPr>
      </w:pPr>
      <w:r w:rsidRPr="008B693C">
        <w:rPr>
          <w:b w:val="0"/>
          <w:sz w:val="20"/>
          <w:lang w:val="en-US"/>
        </w:rPr>
        <w:t xml:space="preserve">PHP, Windows Server 2008, </w:t>
      </w:r>
      <w:r w:rsidR="00B243AB">
        <w:rPr>
          <w:b w:val="0"/>
          <w:sz w:val="20"/>
          <w:lang w:val="en-US"/>
        </w:rPr>
        <w:t xml:space="preserve">Radios </w:t>
      </w:r>
      <w:r w:rsidRPr="008B693C">
        <w:rPr>
          <w:b w:val="0"/>
          <w:sz w:val="20"/>
          <w:lang w:val="en-US"/>
        </w:rPr>
        <w:t>NanoStation5</w:t>
      </w:r>
    </w:p>
    <w:p w:rsidR="00EB30D7" w:rsidRPr="00E55ABD" w:rsidRDefault="00EB30D7" w:rsidP="00E55ABD">
      <w:pPr>
        <w:pStyle w:val="Ttulo2"/>
        <w:spacing w:before="60"/>
        <w:ind w:left="0"/>
        <w:rPr>
          <w:sz w:val="20"/>
        </w:rPr>
      </w:pPr>
    </w:p>
    <w:p w:rsidR="00EB30D7" w:rsidRPr="00AB4ED4" w:rsidRDefault="00EB30D7" w:rsidP="00AB4ED4">
      <w:pPr>
        <w:pStyle w:val="Ttulo1"/>
        <w:numPr>
          <w:ilvl w:val="0"/>
          <w:numId w:val="0"/>
        </w:numPr>
        <w:ind w:left="720" w:hanging="360"/>
      </w:pPr>
      <w:r>
        <w:t>Cursos Profissionalizantes</w:t>
      </w:r>
    </w:p>
    <w:p w:rsidR="00AB4ED4" w:rsidRDefault="00AB4ED4" w:rsidP="00AB4ED4">
      <w:pPr>
        <w:sectPr w:rsidR="00AB4ED4" w:rsidSect="00FD6C03">
          <w:headerReference w:type="default" r:id="rId13"/>
          <w:footerReference w:type="even" r:id="rId14"/>
          <w:footerReference w:type="default" r:id="rId15"/>
          <w:pgSz w:w="11901" w:h="16840" w:code="9"/>
          <w:pgMar w:top="142" w:right="1128" w:bottom="142" w:left="993" w:header="284" w:footer="425" w:gutter="0"/>
          <w:cols w:space="708"/>
          <w:docGrid w:linePitch="360"/>
        </w:sectPr>
      </w:pPr>
    </w:p>
    <w:p w:rsidR="00AB4ED4" w:rsidRPr="00AB4ED4" w:rsidRDefault="00AB4ED4" w:rsidP="00AB4ED4"/>
    <w:p w:rsidR="00EB30D7" w:rsidRPr="001D4004" w:rsidRDefault="00733061" w:rsidP="004C3132">
      <w:pPr>
        <w:pStyle w:val="Ttulo2"/>
        <w:spacing w:before="60"/>
        <w:ind w:left="720"/>
        <w:rPr>
          <w:sz w:val="20"/>
        </w:rPr>
      </w:pPr>
      <w:r>
        <w:rPr>
          <w:sz w:val="20"/>
        </w:rPr>
        <w:t xml:space="preserve">1 - </w:t>
      </w:r>
      <w:r w:rsidR="00B07974">
        <w:rPr>
          <w:sz w:val="20"/>
        </w:rPr>
        <w:t>Curso</w:t>
      </w:r>
      <w:r w:rsidR="00EB30D7" w:rsidRPr="0082162E">
        <w:rPr>
          <w:sz w:val="20"/>
        </w:rPr>
        <w:t>:</w:t>
      </w:r>
      <w:r w:rsidR="00B07974">
        <w:rPr>
          <w:sz w:val="20"/>
        </w:rPr>
        <w:t xml:space="preserve"> </w:t>
      </w:r>
      <w:r w:rsidR="00B07974" w:rsidRPr="00662F80">
        <w:rPr>
          <w:b w:val="0"/>
          <w:sz w:val="20"/>
        </w:rPr>
        <w:t xml:space="preserve">Desenvolvimento p/ </w:t>
      </w:r>
      <w:r w:rsidR="00B07974">
        <w:rPr>
          <w:b w:val="0"/>
          <w:sz w:val="20"/>
        </w:rPr>
        <w:t>Android</w:t>
      </w:r>
    </w:p>
    <w:p w:rsidR="00EB30D7" w:rsidRPr="0082162E" w:rsidRDefault="00B07974" w:rsidP="004C3132">
      <w:pPr>
        <w:pStyle w:val="Ttulo2"/>
        <w:spacing w:before="60"/>
        <w:ind w:left="709"/>
        <w:rPr>
          <w:sz w:val="20"/>
        </w:rPr>
      </w:pPr>
      <w:r>
        <w:rPr>
          <w:sz w:val="20"/>
        </w:rPr>
        <w:t>Local</w:t>
      </w:r>
      <w:r w:rsidR="00EB30D7" w:rsidRPr="0082162E">
        <w:rPr>
          <w:sz w:val="20"/>
        </w:rPr>
        <w:t>:</w:t>
      </w:r>
      <w:r w:rsidR="00EB30D7">
        <w:rPr>
          <w:sz w:val="20"/>
        </w:rPr>
        <w:t xml:space="preserve"> </w:t>
      </w:r>
      <w:r w:rsidRPr="00B07974">
        <w:rPr>
          <w:b w:val="0"/>
          <w:sz w:val="20"/>
        </w:rPr>
        <w:t>FUCAPI</w:t>
      </w:r>
    </w:p>
    <w:p w:rsidR="00553F01" w:rsidRDefault="00553F01" w:rsidP="00553F01"/>
    <w:p w:rsidR="00733061" w:rsidRPr="001D4004" w:rsidRDefault="00733061" w:rsidP="00733061">
      <w:pPr>
        <w:pStyle w:val="Ttulo2"/>
        <w:spacing w:before="60"/>
        <w:ind w:left="720"/>
        <w:rPr>
          <w:sz w:val="20"/>
        </w:rPr>
      </w:pPr>
      <w:r>
        <w:rPr>
          <w:sz w:val="20"/>
        </w:rPr>
        <w:lastRenderedPageBreak/>
        <w:t>3 - Curso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C93880" w:rsidRPr="00FB3991">
        <w:rPr>
          <w:b w:val="0"/>
          <w:sz w:val="20"/>
        </w:rPr>
        <w:t xml:space="preserve">Academia </w:t>
      </w:r>
      <w:r w:rsidR="00C93880">
        <w:rPr>
          <w:b w:val="0"/>
          <w:sz w:val="20"/>
        </w:rPr>
        <w:t xml:space="preserve">Desenvolvedor </w:t>
      </w:r>
      <w:r w:rsidR="00C93880" w:rsidRPr="00FB3991">
        <w:rPr>
          <w:b w:val="0"/>
          <w:sz w:val="20"/>
        </w:rPr>
        <w:t>Java</w:t>
      </w:r>
    </w:p>
    <w:p w:rsidR="00AB4ED4" w:rsidRPr="00EC595E" w:rsidRDefault="00733061" w:rsidP="00EC595E">
      <w:pPr>
        <w:pStyle w:val="Ttulo2"/>
        <w:spacing w:before="60"/>
        <w:ind w:left="709"/>
        <w:rPr>
          <w:b w:val="0"/>
          <w:sz w:val="20"/>
        </w:rPr>
        <w:sectPr w:rsidR="00AB4ED4" w:rsidRPr="00EC595E" w:rsidSect="002114F8">
          <w:type w:val="continuous"/>
          <w:pgSz w:w="11901" w:h="16840" w:code="9"/>
          <w:pgMar w:top="142" w:right="1128" w:bottom="142" w:left="993" w:header="284" w:footer="425" w:gutter="0"/>
          <w:cols w:num="2" w:space="142"/>
          <w:docGrid w:linePitch="360"/>
        </w:sect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500518">
        <w:rPr>
          <w:sz w:val="20"/>
        </w:rPr>
        <w:t xml:space="preserve"> </w:t>
      </w:r>
      <w:r w:rsidR="00C93880" w:rsidRPr="00C93880">
        <w:rPr>
          <w:b w:val="0"/>
          <w:sz w:val="20"/>
        </w:rPr>
        <w:t>DIVUS</w:t>
      </w:r>
    </w:p>
    <w:p w:rsidR="009F0772" w:rsidRPr="001D4004" w:rsidRDefault="00E55ABD" w:rsidP="009F0772">
      <w:pPr>
        <w:pStyle w:val="Ttulo2"/>
        <w:spacing w:before="60"/>
        <w:ind w:left="720"/>
        <w:rPr>
          <w:sz w:val="20"/>
        </w:rPr>
      </w:pPr>
      <w:r>
        <w:rPr>
          <w:sz w:val="20"/>
        </w:rPr>
        <w:lastRenderedPageBreak/>
        <w:t>2</w:t>
      </w:r>
      <w:r w:rsidR="009F0772">
        <w:rPr>
          <w:sz w:val="20"/>
        </w:rPr>
        <w:t xml:space="preserve"> - Curso</w:t>
      </w:r>
      <w:r w:rsidR="009F0772" w:rsidRPr="0082162E">
        <w:rPr>
          <w:sz w:val="20"/>
        </w:rPr>
        <w:t>:</w:t>
      </w:r>
      <w:r w:rsidR="00F05E7D">
        <w:rPr>
          <w:sz w:val="20"/>
        </w:rPr>
        <w:t xml:space="preserve"> </w:t>
      </w:r>
      <w:r w:rsidR="009F0772">
        <w:rPr>
          <w:b w:val="0"/>
          <w:sz w:val="20"/>
        </w:rPr>
        <w:t>ASP.NET MVC/Entity Framework 6</w:t>
      </w:r>
    </w:p>
    <w:p w:rsidR="009A3A4A" w:rsidRPr="00E55ABD" w:rsidRDefault="009F0772" w:rsidP="00E55ABD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>
        <w:rPr>
          <w:b w:val="0"/>
          <w:sz w:val="20"/>
        </w:rPr>
        <w:t>Microsoft Virtual Academy - MVA</w:t>
      </w:r>
    </w:p>
    <w:p w:rsidR="009C4003" w:rsidRDefault="009C4003" w:rsidP="009C4AB7"/>
    <w:p w:rsidR="009B71C3" w:rsidRDefault="009B71C3" w:rsidP="0040397C">
      <w:pPr>
        <w:pStyle w:val="Ttulo1"/>
        <w:numPr>
          <w:ilvl w:val="0"/>
          <w:numId w:val="0"/>
        </w:numPr>
        <w:ind w:left="720" w:hanging="360"/>
      </w:pPr>
      <w:r>
        <w:t xml:space="preserve">Projetos </w:t>
      </w:r>
    </w:p>
    <w:p w:rsidR="007A3A94" w:rsidRDefault="007A3A94" w:rsidP="007A3A94">
      <w:pPr>
        <w:spacing w:before="60" w:after="60"/>
      </w:pPr>
    </w:p>
    <w:p w:rsidR="001B58E7" w:rsidRPr="00C84872" w:rsidRDefault="001B58E7" w:rsidP="001B58E7">
      <w:pPr>
        <w:pStyle w:val="Objetivo"/>
        <w:spacing w:after="0"/>
        <w:ind w:left="36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1 - </w:t>
      </w:r>
      <w:r w:rsidRPr="00C84872">
        <w:rPr>
          <w:rFonts w:ascii="Arial" w:hAnsi="Arial" w:cs="Arial"/>
          <w:b/>
          <w:sz w:val="20"/>
        </w:rPr>
        <w:t>Análise e D</w:t>
      </w:r>
      <w:r w:rsidR="00350364">
        <w:rPr>
          <w:rFonts w:ascii="Arial" w:hAnsi="Arial" w:cs="Arial"/>
          <w:b/>
          <w:sz w:val="20"/>
        </w:rPr>
        <w:t xml:space="preserve">esenvolvimento de </w:t>
      </w:r>
      <w:r w:rsidR="00B70048">
        <w:rPr>
          <w:rFonts w:ascii="Arial" w:hAnsi="Arial" w:cs="Arial"/>
          <w:b/>
          <w:sz w:val="20"/>
        </w:rPr>
        <w:t>vários sistemas</w:t>
      </w:r>
      <w:r w:rsidR="00350364">
        <w:rPr>
          <w:rFonts w:ascii="Arial" w:hAnsi="Arial" w:cs="Arial"/>
          <w:b/>
          <w:sz w:val="20"/>
        </w:rPr>
        <w:t xml:space="preserve"> web</w:t>
      </w:r>
      <w:r>
        <w:rPr>
          <w:rFonts w:ascii="Arial" w:hAnsi="Arial" w:cs="Arial"/>
          <w:b/>
          <w:sz w:val="20"/>
        </w:rPr>
        <w:t xml:space="preserve"> </w:t>
      </w:r>
      <w:r w:rsidR="00350364">
        <w:rPr>
          <w:rFonts w:ascii="Arial" w:hAnsi="Arial" w:cs="Arial"/>
          <w:b/>
          <w:sz w:val="20"/>
        </w:rPr>
        <w:t>–</w:t>
      </w:r>
      <w:r>
        <w:rPr>
          <w:rFonts w:ascii="Arial" w:hAnsi="Arial" w:cs="Arial"/>
          <w:b/>
          <w:sz w:val="20"/>
        </w:rPr>
        <w:t xml:space="preserve"> </w:t>
      </w:r>
      <w:r w:rsidR="00350364">
        <w:rPr>
          <w:rFonts w:ascii="Arial" w:hAnsi="Arial" w:cs="Arial"/>
          <w:b/>
          <w:sz w:val="20"/>
        </w:rPr>
        <w:t>Prefeitura de Manaus</w:t>
      </w:r>
    </w:p>
    <w:p w:rsidR="001B58E7" w:rsidRDefault="001B58E7" w:rsidP="001F766D">
      <w:pPr>
        <w:pStyle w:val="Ttulo2"/>
        <w:numPr>
          <w:ilvl w:val="0"/>
          <w:numId w:val="24"/>
        </w:numPr>
        <w:spacing w:before="60"/>
        <w:ind w:left="993" w:right="-432" w:hanging="207"/>
      </w:pPr>
      <w:r w:rsidRPr="00C84872">
        <w:rPr>
          <w:b w:val="0"/>
          <w:sz w:val="20"/>
        </w:rPr>
        <w:t xml:space="preserve">Atuei na análise, </w:t>
      </w:r>
      <w:r w:rsidR="00B70048">
        <w:rPr>
          <w:b w:val="0"/>
          <w:sz w:val="20"/>
        </w:rPr>
        <w:t xml:space="preserve">desenvolvimento, </w:t>
      </w:r>
      <w:r w:rsidRPr="00C84872">
        <w:rPr>
          <w:b w:val="0"/>
          <w:sz w:val="20"/>
        </w:rPr>
        <w:t>documentação e modelagem d</w:t>
      </w:r>
      <w:r w:rsidR="00B70048">
        <w:rPr>
          <w:b w:val="0"/>
          <w:sz w:val="20"/>
        </w:rPr>
        <w:t xml:space="preserve">e vários </w:t>
      </w:r>
      <w:r>
        <w:rPr>
          <w:b w:val="0"/>
          <w:sz w:val="20"/>
        </w:rPr>
        <w:t>sistema web</w:t>
      </w:r>
      <w:r w:rsidR="00B70048">
        <w:rPr>
          <w:b w:val="0"/>
          <w:sz w:val="20"/>
        </w:rPr>
        <w:t>, alguns responsáveis por uma parte da arrecadação do município e outros para a administração interna.</w:t>
      </w:r>
      <w:r w:rsidR="001F766D">
        <w:br/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B70048" w:rsidRPr="001F766D">
        <w:rPr>
          <w:b w:val="0"/>
          <w:sz w:val="20"/>
        </w:rPr>
        <w:t>SISCOMP</w:t>
      </w:r>
      <w:r w:rsidR="00966630" w:rsidRPr="001F766D">
        <w:rPr>
          <w:b w:val="0"/>
          <w:sz w:val="20"/>
        </w:rPr>
        <w:t xml:space="preserve"> – Sistemas de Compras: Integrado ao sistema de compras da SEFAZ-AM faz pesquisas de todos os produtos adquiridos pelo governo e salva em sua base. </w:t>
      </w:r>
      <w:r w:rsidR="00B47B10" w:rsidRPr="00B47B10">
        <w:rPr>
          <w:b w:val="0"/>
          <w:i/>
          <w:sz w:val="20"/>
        </w:rPr>
        <w:t>(PHP + Yii</w:t>
      </w:r>
      <w:r w:rsidR="00B47B10" w:rsidRPr="00B47B10">
        <w:rPr>
          <w:b w:val="0"/>
          <w:i/>
          <w:sz w:val="20"/>
        </w:rPr>
        <w:t>1</w:t>
      </w:r>
      <w:r w:rsidR="00B47B10" w:rsidRPr="00B47B10">
        <w:rPr>
          <w:b w:val="0"/>
          <w:i/>
          <w:sz w:val="20"/>
        </w:rPr>
        <w:t>, Oracle</w:t>
      </w:r>
      <w:r w:rsidR="00B47B10" w:rsidRPr="00B47B10">
        <w:rPr>
          <w:b w:val="0"/>
          <w:i/>
          <w:sz w:val="20"/>
        </w:rPr>
        <w:t xml:space="preserve"> 10g</w:t>
      </w:r>
      <w:r w:rsidR="00B47B10" w:rsidRPr="00B47B10">
        <w:rPr>
          <w:b w:val="0"/>
          <w:i/>
          <w:sz w:val="20"/>
        </w:rPr>
        <w:t>)</w:t>
      </w:r>
      <w:r w:rsidR="00EC595E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B70048" w:rsidRPr="001F766D">
        <w:rPr>
          <w:b w:val="0"/>
          <w:sz w:val="20"/>
        </w:rPr>
        <w:t>ITBI Web</w:t>
      </w:r>
      <w:r w:rsidR="00966630" w:rsidRPr="001F766D">
        <w:rPr>
          <w:b w:val="0"/>
          <w:sz w:val="20"/>
        </w:rPr>
        <w:t xml:space="preserve"> </w:t>
      </w:r>
      <w:r w:rsidR="00A5216F" w:rsidRPr="001F766D">
        <w:rPr>
          <w:b w:val="0"/>
          <w:sz w:val="20"/>
        </w:rPr>
        <w:t>–</w:t>
      </w:r>
      <w:r w:rsidR="00966630" w:rsidRPr="001F766D">
        <w:rPr>
          <w:b w:val="0"/>
          <w:sz w:val="20"/>
        </w:rPr>
        <w:t xml:space="preserve"> </w:t>
      </w:r>
      <w:r w:rsidR="00A5216F" w:rsidRPr="001F766D">
        <w:rPr>
          <w:b w:val="0"/>
          <w:sz w:val="20"/>
        </w:rPr>
        <w:t xml:space="preserve">Impressão de boletos pela </w:t>
      </w:r>
      <w:r w:rsidR="00EC595E">
        <w:rPr>
          <w:b w:val="0"/>
          <w:sz w:val="20"/>
        </w:rPr>
        <w:t>web do IPTU.</w:t>
      </w:r>
      <w:r w:rsidR="00B47B10" w:rsidRPr="00B47B10">
        <w:rPr>
          <w:b w:val="0"/>
          <w:sz w:val="20"/>
        </w:rPr>
        <w:t xml:space="preserve"> </w:t>
      </w:r>
      <w:r w:rsidR="00B47B10" w:rsidRPr="00B47B10">
        <w:rPr>
          <w:b w:val="0"/>
          <w:i/>
          <w:sz w:val="20"/>
        </w:rPr>
        <w:t>(PHP + Yii1, Oracle 10g)</w:t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B70048" w:rsidRPr="001F766D">
        <w:rPr>
          <w:b w:val="0"/>
          <w:sz w:val="20"/>
        </w:rPr>
        <w:t>PCM</w:t>
      </w:r>
      <w:r w:rsidR="00A5216F" w:rsidRPr="001F766D">
        <w:rPr>
          <w:b w:val="0"/>
          <w:sz w:val="20"/>
        </w:rPr>
        <w:t xml:space="preserve"> </w:t>
      </w:r>
      <w:r w:rsidR="0063165A" w:rsidRPr="001F766D">
        <w:rPr>
          <w:b w:val="0"/>
          <w:sz w:val="20"/>
        </w:rPr>
        <w:t>–</w:t>
      </w:r>
      <w:r w:rsidR="00A5216F" w:rsidRPr="001F766D">
        <w:rPr>
          <w:b w:val="0"/>
          <w:sz w:val="20"/>
        </w:rPr>
        <w:t xml:space="preserve"> </w:t>
      </w:r>
      <w:r w:rsidR="0063165A" w:rsidRPr="001F766D">
        <w:rPr>
          <w:b w:val="0"/>
          <w:sz w:val="20"/>
        </w:rPr>
        <w:t>Prestação de Contas Municipais: Sistema responsável pelo cadastro de algumas despesas de todas as secretarias da Prefeitura de Manaus, o sistema gera 10 arquivos .txt e se conecta ao FTP do TCE – Tribunal de Contas do Estado</w:t>
      </w:r>
      <w:r w:rsidR="00B47B10">
        <w:rPr>
          <w:b w:val="0"/>
          <w:sz w:val="20"/>
        </w:rPr>
        <w:t xml:space="preserve">. </w:t>
      </w:r>
      <w:r w:rsidR="00B47B10" w:rsidRPr="00B47B10">
        <w:rPr>
          <w:b w:val="0"/>
          <w:i/>
          <w:sz w:val="20"/>
        </w:rPr>
        <w:t>(PHP + Yii1, Oracle 10g)</w:t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B70048" w:rsidRPr="001F766D">
        <w:rPr>
          <w:b w:val="0"/>
          <w:sz w:val="20"/>
        </w:rPr>
        <w:t>SIGMA</w:t>
      </w:r>
      <w:r w:rsidR="00715965" w:rsidRPr="001F766D">
        <w:rPr>
          <w:b w:val="0"/>
          <w:sz w:val="20"/>
        </w:rPr>
        <w:t xml:space="preserve"> – Sistema responsável pe</w:t>
      </w:r>
      <w:r w:rsidR="00CC61FE" w:rsidRPr="001F766D">
        <w:rPr>
          <w:b w:val="0"/>
          <w:sz w:val="20"/>
        </w:rPr>
        <w:t>lo gerenciamento dos Licenciamentos Ambienta</w:t>
      </w:r>
      <w:r w:rsidR="00820442" w:rsidRPr="001F766D">
        <w:rPr>
          <w:b w:val="0"/>
          <w:sz w:val="20"/>
        </w:rPr>
        <w:t>is no</w:t>
      </w:r>
      <w:r w:rsidR="00CC61FE" w:rsidRPr="001F766D">
        <w:rPr>
          <w:b w:val="0"/>
          <w:sz w:val="20"/>
        </w:rPr>
        <w:t xml:space="preserve"> Município</w:t>
      </w:r>
      <w:r w:rsidR="00820442" w:rsidRPr="001F766D">
        <w:rPr>
          <w:b w:val="0"/>
          <w:sz w:val="20"/>
        </w:rPr>
        <w:t xml:space="preserve">. </w:t>
      </w:r>
      <w:r w:rsidR="00820442" w:rsidRPr="00B47B10">
        <w:rPr>
          <w:b w:val="0"/>
          <w:i/>
          <w:sz w:val="20"/>
        </w:rPr>
        <w:t>(</w:t>
      </w:r>
      <w:r w:rsidR="009265D7">
        <w:rPr>
          <w:b w:val="0"/>
          <w:i/>
          <w:sz w:val="20"/>
        </w:rPr>
        <w:t>ASP.NET MVC 5</w:t>
      </w:r>
      <w:r w:rsidR="009D71D1" w:rsidRPr="00B47B10">
        <w:rPr>
          <w:b w:val="0"/>
          <w:i/>
          <w:sz w:val="20"/>
        </w:rPr>
        <w:t>,</w:t>
      </w:r>
      <w:r w:rsidR="00820442" w:rsidRPr="00B47B10">
        <w:rPr>
          <w:b w:val="0"/>
          <w:i/>
          <w:sz w:val="20"/>
        </w:rPr>
        <w:t xml:space="preserve"> </w:t>
      </w:r>
      <w:r w:rsidR="009265D7">
        <w:rPr>
          <w:b w:val="0"/>
          <w:i/>
          <w:sz w:val="20"/>
        </w:rPr>
        <w:t xml:space="preserve">EF5, </w:t>
      </w:r>
      <w:r w:rsidR="00820442" w:rsidRPr="00B47B10">
        <w:rPr>
          <w:b w:val="0"/>
          <w:i/>
          <w:sz w:val="20"/>
        </w:rPr>
        <w:t>Oracle)</w:t>
      </w:r>
      <w:r w:rsidR="00966630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2D0EE0">
        <w:rPr>
          <w:b w:val="0"/>
          <w:sz w:val="20"/>
        </w:rPr>
        <w:t xml:space="preserve">Entre outros: </w:t>
      </w:r>
      <w:r w:rsidR="00966630" w:rsidRPr="001F766D">
        <w:rPr>
          <w:b w:val="0"/>
          <w:sz w:val="20"/>
        </w:rPr>
        <w:t>CONFCIDADES, Senha Manaus, SIGEU, SISLEG, SPCULT, Trânsito Manaus, PCO</w:t>
      </w:r>
      <w:r w:rsidR="001540DD" w:rsidRPr="001F766D">
        <w:rPr>
          <w:b w:val="0"/>
          <w:sz w:val="20"/>
        </w:rPr>
        <w:t xml:space="preserve">. </w:t>
      </w:r>
      <w:r w:rsidR="00B47B10" w:rsidRPr="00B47B10">
        <w:rPr>
          <w:b w:val="0"/>
          <w:i/>
          <w:sz w:val="20"/>
        </w:rPr>
        <w:t>(PHP + Yii1, Oracle 10g)</w:t>
      </w:r>
      <w:r w:rsidR="00B70048" w:rsidRPr="001F766D">
        <w:rPr>
          <w:b w:val="0"/>
          <w:sz w:val="20"/>
        </w:rPr>
        <w:br/>
        <w:t xml:space="preserve"> </w:t>
      </w:r>
    </w:p>
    <w:p w:rsidR="00B05B55" w:rsidRPr="00C84872" w:rsidRDefault="00CA0690" w:rsidP="0040397C">
      <w:pPr>
        <w:pStyle w:val="Objetivo"/>
        <w:spacing w:after="0"/>
        <w:ind w:left="36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</w:t>
      </w:r>
      <w:r w:rsidR="0040397C">
        <w:rPr>
          <w:rFonts w:ascii="Arial" w:hAnsi="Arial" w:cs="Arial"/>
          <w:b/>
          <w:sz w:val="20"/>
        </w:rPr>
        <w:t xml:space="preserve"> - </w:t>
      </w:r>
      <w:r w:rsidR="00B05B55" w:rsidRPr="00C84872">
        <w:rPr>
          <w:rFonts w:ascii="Arial" w:hAnsi="Arial" w:cs="Arial"/>
          <w:b/>
          <w:sz w:val="20"/>
        </w:rPr>
        <w:t xml:space="preserve">Análise e Documentação do sistema </w:t>
      </w:r>
      <w:r w:rsidR="00B05B55">
        <w:rPr>
          <w:rFonts w:ascii="Arial" w:hAnsi="Arial" w:cs="Arial"/>
          <w:b/>
          <w:sz w:val="20"/>
        </w:rPr>
        <w:t>L</w:t>
      </w:r>
      <w:r w:rsidR="00DA1ED4">
        <w:rPr>
          <w:rFonts w:ascii="Arial" w:hAnsi="Arial" w:cs="Arial"/>
          <w:b/>
          <w:sz w:val="20"/>
        </w:rPr>
        <w:t xml:space="preserve">OCAR - </w:t>
      </w:r>
      <w:r w:rsidR="004C715E" w:rsidRPr="004C715E">
        <w:rPr>
          <w:rFonts w:ascii="Arial" w:hAnsi="Arial" w:cs="Arial"/>
          <w:b/>
          <w:sz w:val="20"/>
        </w:rPr>
        <w:t>Veículos</w:t>
      </w:r>
    </w:p>
    <w:p w:rsidR="00B05B55" w:rsidRPr="001B58E7" w:rsidRDefault="00B05B55" w:rsidP="001B58E7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análise, documentação e modelagem d</w:t>
      </w:r>
      <w:r w:rsidR="00730EC7">
        <w:rPr>
          <w:b w:val="0"/>
          <w:sz w:val="20"/>
        </w:rPr>
        <w:t>o</w:t>
      </w:r>
      <w:r>
        <w:rPr>
          <w:b w:val="0"/>
          <w:sz w:val="20"/>
        </w:rPr>
        <w:t xml:space="preserve"> </w:t>
      </w:r>
      <w:r w:rsidR="003F764C">
        <w:rPr>
          <w:b w:val="0"/>
          <w:sz w:val="20"/>
        </w:rPr>
        <w:t>sistema web</w:t>
      </w:r>
      <w:r>
        <w:rPr>
          <w:b w:val="0"/>
          <w:sz w:val="20"/>
        </w:rPr>
        <w:t xml:space="preserve"> </w:t>
      </w:r>
      <w:r w:rsidRPr="00C84872">
        <w:rPr>
          <w:b w:val="0"/>
          <w:sz w:val="20"/>
        </w:rPr>
        <w:t xml:space="preserve">responsável pelo gerenciamento de </w:t>
      </w:r>
      <w:r>
        <w:rPr>
          <w:b w:val="0"/>
          <w:sz w:val="20"/>
        </w:rPr>
        <w:t>alugueis de veículos para a empresa Vinis Veículos</w:t>
      </w:r>
      <w:r w:rsidRPr="00C84872">
        <w:rPr>
          <w:b w:val="0"/>
          <w:sz w:val="20"/>
        </w:rPr>
        <w:t xml:space="preserve">, </w:t>
      </w:r>
      <w:r>
        <w:rPr>
          <w:b w:val="0"/>
          <w:sz w:val="20"/>
        </w:rPr>
        <w:t>sistema</w:t>
      </w:r>
      <w:r w:rsidR="00E20C37">
        <w:rPr>
          <w:b w:val="0"/>
          <w:sz w:val="20"/>
        </w:rPr>
        <w:t xml:space="preserve"> desenvolvido em ASP.NET MVC 4,</w:t>
      </w:r>
      <w:r>
        <w:rPr>
          <w:b w:val="0"/>
          <w:sz w:val="20"/>
        </w:rPr>
        <w:t xml:space="preserve"> Entity Framework 4</w:t>
      </w:r>
      <w:r w:rsidR="00E20C37">
        <w:rPr>
          <w:b w:val="0"/>
          <w:sz w:val="20"/>
        </w:rPr>
        <w:t xml:space="preserve"> e Postgres</w:t>
      </w:r>
      <w:bookmarkStart w:id="1" w:name="_GoBack"/>
      <w:bookmarkEnd w:id="1"/>
      <w:r w:rsidRPr="00C84872">
        <w:rPr>
          <w:b w:val="0"/>
          <w:sz w:val="20"/>
        </w:rPr>
        <w:t>.</w:t>
      </w:r>
      <w:r w:rsidR="001B58E7">
        <w:rPr>
          <w:b w:val="0"/>
          <w:sz w:val="20"/>
        </w:rPr>
        <w:br/>
      </w:r>
    </w:p>
    <w:p w:rsidR="00C84872" w:rsidRPr="00C84872" w:rsidRDefault="00CA0690" w:rsidP="0040397C">
      <w:pPr>
        <w:pStyle w:val="Objetivo"/>
        <w:spacing w:after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3</w:t>
      </w:r>
      <w:r w:rsidR="0040397C">
        <w:rPr>
          <w:rFonts w:ascii="Arial" w:hAnsi="Arial" w:cs="Arial"/>
          <w:b/>
          <w:sz w:val="20"/>
        </w:rPr>
        <w:t xml:space="preserve"> - </w:t>
      </w:r>
      <w:r w:rsidR="00C84872" w:rsidRPr="00C84872">
        <w:rPr>
          <w:rFonts w:ascii="Arial" w:hAnsi="Arial" w:cs="Arial"/>
          <w:b/>
          <w:sz w:val="20"/>
        </w:rPr>
        <w:t>Análise e Documentação do sistema Protesta Fácil, WEB – CDL Manaus/SPC</w:t>
      </w:r>
    </w:p>
    <w:p w:rsidR="009B71C3" w:rsidRPr="00C84872" w:rsidRDefault="00C84872" w:rsidP="00C84872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análise, documentação e modelagem do sistema que é responsável pelo gerenciamento de documentos enviados aos cartórios, trata-se da negativação de clientes inadimplentes no cartório.</w:t>
      </w:r>
      <w:r>
        <w:rPr>
          <w:b w:val="0"/>
          <w:sz w:val="20"/>
        </w:rPr>
        <w:br/>
      </w:r>
    </w:p>
    <w:p w:rsidR="00C84872" w:rsidRPr="00C84872" w:rsidRDefault="00CA0690" w:rsidP="0040397C">
      <w:pPr>
        <w:pStyle w:val="Objetivo"/>
        <w:spacing w:after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4</w:t>
      </w:r>
      <w:r w:rsidR="0040397C">
        <w:rPr>
          <w:rFonts w:ascii="Arial" w:hAnsi="Arial" w:cs="Arial"/>
          <w:b/>
          <w:sz w:val="20"/>
        </w:rPr>
        <w:t xml:space="preserve"> - </w:t>
      </w:r>
      <w:r w:rsidR="00C84872" w:rsidRPr="00C84872">
        <w:rPr>
          <w:rFonts w:ascii="Arial" w:hAnsi="Arial" w:cs="Arial"/>
          <w:b/>
          <w:sz w:val="20"/>
        </w:rPr>
        <w:t>Desenvolvimento do sistema de 2ª via de boletos WEB – CDL Manaus</w:t>
      </w:r>
    </w:p>
    <w:p w:rsidR="00206829" w:rsidRPr="00DD01B5" w:rsidRDefault="00C84872" w:rsidP="00DD01B5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integração dos sistemas de administração da empresa com o sistema web para que os clientes pudessem imprimir a segunda via do boleto via internet, diminuindo assim os custos com o envio de boletos</w:t>
      </w:r>
      <w:r w:rsidR="00A426DC">
        <w:rPr>
          <w:b w:val="0"/>
          <w:sz w:val="20"/>
        </w:rPr>
        <w:t>, utilizei as tecnologias ASP.NET e Entity Framework</w:t>
      </w:r>
      <w:r w:rsidRPr="00C84872">
        <w:rPr>
          <w:b w:val="0"/>
          <w:sz w:val="20"/>
        </w:rPr>
        <w:t>.</w:t>
      </w:r>
    </w:p>
    <w:sectPr w:rsidR="00206829" w:rsidRPr="00DD01B5" w:rsidSect="00AB4ED4">
      <w:type w:val="continuous"/>
      <w:pgSz w:w="11901" w:h="16840" w:code="9"/>
      <w:pgMar w:top="142" w:right="1128" w:bottom="142" w:left="993" w:header="28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375" w:rsidRDefault="00042375">
      <w:r>
        <w:separator/>
      </w:r>
    </w:p>
  </w:endnote>
  <w:endnote w:type="continuationSeparator" w:id="0">
    <w:p w:rsidR="00042375" w:rsidRDefault="00042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urich XCn BT">
    <w:altName w:val="Arial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Default="00F46A91" w:rsidP="002700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539A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39A2" w:rsidRDefault="000539A2" w:rsidP="0027009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Pr="006E04C4" w:rsidRDefault="00F46A91" w:rsidP="007F6CC6">
    <w:pPr>
      <w:pStyle w:val="Rodap"/>
      <w:framePr w:wrap="around" w:vAnchor="text" w:hAnchor="page" w:x="10315" w:y="120"/>
      <w:rPr>
        <w:rStyle w:val="Nmerodepgina"/>
        <w:rFonts w:ascii="Arial" w:hAnsi="Arial" w:cs="Arial"/>
        <w:sz w:val="16"/>
      </w:rPr>
    </w:pPr>
    <w:r w:rsidRPr="006E04C4">
      <w:rPr>
        <w:rStyle w:val="Nmerodepgina"/>
        <w:rFonts w:ascii="Arial" w:hAnsi="Arial" w:cs="Arial"/>
        <w:sz w:val="16"/>
      </w:rPr>
      <w:fldChar w:fldCharType="begin"/>
    </w:r>
    <w:r w:rsidR="000539A2" w:rsidRPr="006E04C4">
      <w:rPr>
        <w:rStyle w:val="Nmerodepgina"/>
        <w:rFonts w:ascii="Arial" w:hAnsi="Arial" w:cs="Arial"/>
        <w:sz w:val="16"/>
      </w:rPr>
      <w:instrText xml:space="preserve">PAGE  </w:instrText>
    </w:r>
    <w:r w:rsidRPr="006E04C4">
      <w:rPr>
        <w:rStyle w:val="Nmerodepgina"/>
        <w:rFonts w:ascii="Arial" w:hAnsi="Arial" w:cs="Arial"/>
        <w:sz w:val="16"/>
      </w:rPr>
      <w:fldChar w:fldCharType="separate"/>
    </w:r>
    <w:r w:rsidR="00E20C37">
      <w:rPr>
        <w:rStyle w:val="Nmerodepgina"/>
        <w:rFonts w:ascii="Arial" w:hAnsi="Arial" w:cs="Arial"/>
        <w:noProof/>
        <w:sz w:val="16"/>
      </w:rPr>
      <w:t>2</w:t>
    </w:r>
    <w:r w:rsidRPr="006E04C4">
      <w:rPr>
        <w:rStyle w:val="Nmerodepgina"/>
        <w:rFonts w:ascii="Arial" w:hAnsi="Arial" w:cs="Arial"/>
        <w:sz w:val="16"/>
      </w:rPr>
      <w:fldChar w:fldCharType="end"/>
    </w:r>
  </w:p>
  <w:p w:rsidR="000539A2" w:rsidRPr="00D33754" w:rsidRDefault="000539A2" w:rsidP="00AB7CE3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375" w:rsidRDefault="00042375">
      <w:r>
        <w:separator/>
      </w:r>
    </w:p>
  </w:footnote>
  <w:footnote w:type="continuationSeparator" w:id="0">
    <w:p w:rsidR="00042375" w:rsidRDefault="00042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Default="000539A2" w:rsidP="008B24FD">
    <w:pPr>
      <w:pStyle w:val="Cabealho"/>
      <w:ind w:left="99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85D"/>
    <w:multiLevelType w:val="hybridMultilevel"/>
    <w:tmpl w:val="5BB81F42"/>
    <w:lvl w:ilvl="0" w:tplc="7994AA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0D77DC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2F4FC9"/>
    <w:multiLevelType w:val="hybridMultilevel"/>
    <w:tmpl w:val="550C0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954CB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B92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B12DC3"/>
    <w:multiLevelType w:val="multilevel"/>
    <w:tmpl w:val="B84CA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0275C4"/>
    <w:multiLevelType w:val="multilevel"/>
    <w:tmpl w:val="F18669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B9F56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F76D1C"/>
    <w:multiLevelType w:val="multilevel"/>
    <w:tmpl w:val="3300D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B3E1610"/>
    <w:multiLevelType w:val="hybridMultilevel"/>
    <w:tmpl w:val="20E40DA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E16457F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E4A0873"/>
    <w:multiLevelType w:val="multilevel"/>
    <w:tmpl w:val="91D669C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F516B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9C26D9"/>
    <w:multiLevelType w:val="multilevel"/>
    <w:tmpl w:val="3A66E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0462E36"/>
    <w:multiLevelType w:val="hybridMultilevel"/>
    <w:tmpl w:val="1B142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82C0D"/>
    <w:multiLevelType w:val="hybridMultilevel"/>
    <w:tmpl w:val="20861E00"/>
    <w:lvl w:ilvl="0" w:tplc="B6BE3A5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C2E7DA6"/>
    <w:multiLevelType w:val="multilevel"/>
    <w:tmpl w:val="055A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20D1F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8B3FC7"/>
    <w:multiLevelType w:val="hybridMultilevel"/>
    <w:tmpl w:val="95BCBF0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C31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215B57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1630487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E8439D"/>
    <w:multiLevelType w:val="multilevel"/>
    <w:tmpl w:val="F18669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4F20F87"/>
    <w:multiLevelType w:val="multilevel"/>
    <w:tmpl w:val="0FE655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96C5F77"/>
    <w:multiLevelType w:val="hybridMultilevel"/>
    <w:tmpl w:val="C7685354"/>
    <w:lvl w:ilvl="0" w:tplc="17D825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35134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097535B"/>
    <w:multiLevelType w:val="multilevel"/>
    <w:tmpl w:val="3A66E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1E83F74"/>
    <w:multiLevelType w:val="multilevel"/>
    <w:tmpl w:val="50CAC6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56A6507"/>
    <w:multiLevelType w:val="hybridMultilevel"/>
    <w:tmpl w:val="199E274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E3125C8"/>
    <w:multiLevelType w:val="hybridMultilevel"/>
    <w:tmpl w:val="40021DB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74FA9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3F84BF5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6986F52"/>
    <w:multiLevelType w:val="multilevel"/>
    <w:tmpl w:val="9B1E6A8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33"/>
  </w:num>
  <w:num w:numId="4">
    <w:abstractNumId w:val="30"/>
  </w:num>
  <w:num w:numId="5">
    <w:abstractNumId w:val="8"/>
  </w:num>
  <w:num w:numId="6">
    <w:abstractNumId w:val="28"/>
  </w:num>
  <w:num w:numId="7">
    <w:abstractNumId w:val="33"/>
  </w:num>
  <w:num w:numId="8">
    <w:abstractNumId w:val="13"/>
  </w:num>
  <w:num w:numId="9">
    <w:abstractNumId w:val="20"/>
  </w:num>
  <w:num w:numId="10">
    <w:abstractNumId w:val="5"/>
  </w:num>
  <w:num w:numId="11">
    <w:abstractNumId w:val="18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4"/>
  </w:num>
  <w:num w:numId="15">
    <w:abstractNumId w:val="1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32"/>
  </w:num>
  <w:num w:numId="19">
    <w:abstractNumId w:val="14"/>
  </w:num>
  <w:num w:numId="20">
    <w:abstractNumId w:val="27"/>
  </w:num>
  <w:num w:numId="21">
    <w:abstractNumId w:val="17"/>
  </w:num>
  <w:num w:numId="22">
    <w:abstractNumId w:val="2"/>
  </w:num>
  <w:num w:numId="23">
    <w:abstractNumId w:val="6"/>
  </w:num>
  <w:num w:numId="24">
    <w:abstractNumId w:val="10"/>
  </w:num>
  <w:num w:numId="25">
    <w:abstractNumId w:val="21"/>
  </w:num>
  <w:num w:numId="26">
    <w:abstractNumId w:val="31"/>
  </w:num>
  <w:num w:numId="27">
    <w:abstractNumId w:val="22"/>
  </w:num>
  <w:num w:numId="28">
    <w:abstractNumId w:val="24"/>
  </w:num>
  <w:num w:numId="29">
    <w:abstractNumId w:val="7"/>
  </w:num>
  <w:num w:numId="30">
    <w:abstractNumId w:val="23"/>
  </w:num>
  <w:num w:numId="31">
    <w:abstractNumId w:val="12"/>
  </w:num>
  <w:num w:numId="32">
    <w:abstractNumId w:val="19"/>
  </w:num>
  <w:num w:numId="33">
    <w:abstractNumId w:val="3"/>
  </w:num>
  <w:num w:numId="34">
    <w:abstractNumId w:val="15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3"/>
    </w:lvlOverride>
    <w:lvlOverride w:ilvl="1">
      <w:startOverride w:val="6"/>
    </w:lvlOverride>
  </w:num>
  <w:num w:numId="37">
    <w:abstractNumId w:val="16"/>
  </w:num>
  <w:num w:numId="38">
    <w:abstractNumId w:val="0"/>
  </w:num>
  <w:num w:numId="3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FC9"/>
    <w:rsid w:val="0000100C"/>
    <w:rsid w:val="000030AC"/>
    <w:rsid w:val="00005357"/>
    <w:rsid w:val="00014F76"/>
    <w:rsid w:val="000175BE"/>
    <w:rsid w:val="00022DE6"/>
    <w:rsid w:val="00033EC2"/>
    <w:rsid w:val="00037F58"/>
    <w:rsid w:val="00042080"/>
    <w:rsid w:val="00042375"/>
    <w:rsid w:val="000539A2"/>
    <w:rsid w:val="0006380D"/>
    <w:rsid w:val="0007124E"/>
    <w:rsid w:val="000A1AE7"/>
    <w:rsid w:val="000A3DBF"/>
    <w:rsid w:val="000A4C69"/>
    <w:rsid w:val="000A5E62"/>
    <w:rsid w:val="000B55DF"/>
    <w:rsid w:val="000C5939"/>
    <w:rsid w:val="000D2023"/>
    <w:rsid w:val="000D2CFD"/>
    <w:rsid w:val="000D7E11"/>
    <w:rsid w:val="000E5181"/>
    <w:rsid w:val="000E7D1E"/>
    <w:rsid w:val="000F08EB"/>
    <w:rsid w:val="000F7D51"/>
    <w:rsid w:val="00104042"/>
    <w:rsid w:val="00105CCB"/>
    <w:rsid w:val="00112EE9"/>
    <w:rsid w:val="00113910"/>
    <w:rsid w:val="001143DB"/>
    <w:rsid w:val="001224E5"/>
    <w:rsid w:val="00137EB5"/>
    <w:rsid w:val="00140804"/>
    <w:rsid w:val="00141018"/>
    <w:rsid w:val="00145A09"/>
    <w:rsid w:val="001466E2"/>
    <w:rsid w:val="001540DD"/>
    <w:rsid w:val="001576A8"/>
    <w:rsid w:val="00157921"/>
    <w:rsid w:val="00163CB8"/>
    <w:rsid w:val="001733B4"/>
    <w:rsid w:val="001846F7"/>
    <w:rsid w:val="0018729B"/>
    <w:rsid w:val="001879F0"/>
    <w:rsid w:val="00197505"/>
    <w:rsid w:val="001A1F31"/>
    <w:rsid w:val="001B0359"/>
    <w:rsid w:val="001B4912"/>
    <w:rsid w:val="001B58E7"/>
    <w:rsid w:val="001C20E8"/>
    <w:rsid w:val="001C6154"/>
    <w:rsid w:val="001D4004"/>
    <w:rsid w:val="001D412C"/>
    <w:rsid w:val="001D4530"/>
    <w:rsid w:val="001D7766"/>
    <w:rsid w:val="001E5D6F"/>
    <w:rsid w:val="001F1F93"/>
    <w:rsid w:val="001F2059"/>
    <w:rsid w:val="001F766D"/>
    <w:rsid w:val="00203B95"/>
    <w:rsid w:val="00206829"/>
    <w:rsid w:val="002114F8"/>
    <w:rsid w:val="00217056"/>
    <w:rsid w:val="00220339"/>
    <w:rsid w:val="0023373E"/>
    <w:rsid w:val="00235659"/>
    <w:rsid w:val="00240A8F"/>
    <w:rsid w:val="00240ADB"/>
    <w:rsid w:val="002416AC"/>
    <w:rsid w:val="00241EB4"/>
    <w:rsid w:val="00256E4B"/>
    <w:rsid w:val="00267209"/>
    <w:rsid w:val="00270097"/>
    <w:rsid w:val="00280337"/>
    <w:rsid w:val="0029154B"/>
    <w:rsid w:val="002B0F1B"/>
    <w:rsid w:val="002B1111"/>
    <w:rsid w:val="002C3F36"/>
    <w:rsid w:val="002C552A"/>
    <w:rsid w:val="002D0EE0"/>
    <w:rsid w:val="002E549E"/>
    <w:rsid w:val="002F0100"/>
    <w:rsid w:val="002F7A01"/>
    <w:rsid w:val="003029E1"/>
    <w:rsid w:val="00302BAD"/>
    <w:rsid w:val="00306435"/>
    <w:rsid w:val="00310081"/>
    <w:rsid w:val="00313324"/>
    <w:rsid w:val="00313ECD"/>
    <w:rsid w:val="00316D98"/>
    <w:rsid w:val="00323411"/>
    <w:rsid w:val="00330B29"/>
    <w:rsid w:val="00337915"/>
    <w:rsid w:val="00341169"/>
    <w:rsid w:val="00350364"/>
    <w:rsid w:val="00351984"/>
    <w:rsid w:val="00353480"/>
    <w:rsid w:val="00353B49"/>
    <w:rsid w:val="003572FA"/>
    <w:rsid w:val="00360B58"/>
    <w:rsid w:val="00365789"/>
    <w:rsid w:val="0037131B"/>
    <w:rsid w:val="00374DC3"/>
    <w:rsid w:val="0037637E"/>
    <w:rsid w:val="00383CDA"/>
    <w:rsid w:val="00393052"/>
    <w:rsid w:val="0039330E"/>
    <w:rsid w:val="00393C83"/>
    <w:rsid w:val="0039443E"/>
    <w:rsid w:val="003950B2"/>
    <w:rsid w:val="00395C16"/>
    <w:rsid w:val="003A01E0"/>
    <w:rsid w:val="003A176F"/>
    <w:rsid w:val="003A311C"/>
    <w:rsid w:val="003B160D"/>
    <w:rsid w:val="003C2DB5"/>
    <w:rsid w:val="003C5C82"/>
    <w:rsid w:val="003D0A17"/>
    <w:rsid w:val="003E2EB4"/>
    <w:rsid w:val="003E37F4"/>
    <w:rsid w:val="003F00A6"/>
    <w:rsid w:val="003F526F"/>
    <w:rsid w:val="003F764C"/>
    <w:rsid w:val="0040397C"/>
    <w:rsid w:val="00404489"/>
    <w:rsid w:val="00430013"/>
    <w:rsid w:val="00430DF9"/>
    <w:rsid w:val="00431BD3"/>
    <w:rsid w:val="00432DF9"/>
    <w:rsid w:val="00434501"/>
    <w:rsid w:val="00435DFB"/>
    <w:rsid w:val="00440DEF"/>
    <w:rsid w:val="00445CAF"/>
    <w:rsid w:val="00465006"/>
    <w:rsid w:val="0046610D"/>
    <w:rsid w:val="00467042"/>
    <w:rsid w:val="00467BF2"/>
    <w:rsid w:val="0047252A"/>
    <w:rsid w:val="00477A7B"/>
    <w:rsid w:val="00480E4A"/>
    <w:rsid w:val="004869B6"/>
    <w:rsid w:val="004902AF"/>
    <w:rsid w:val="00494A68"/>
    <w:rsid w:val="004A2023"/>
    <w:rsid w:val="004A2391"/>
    <w:rsid w:val="004A25AD"/>
    <w:rsid w:val="004A41A8"/>
    <w:rsid w:val="004C0481"/>
    <w:rsid w:val="004C0B0F"/>
    <w:rsid w:val="004C3132"/>
    <w:rsid w:val="004C3581"/>
    <w:rsid w:val="004C3C1B"/>
    <w:rsid w:val="004C715E"/>
    <w:rsid w:val="004D56D3"/>
    <w:rsid w:val="004D6712"/>
    <w:rsid w:val="004E0547"/>
    <w:rsid w:val="004E62FA"/>
    <w:rsid w:val="004E6304"/>
    <w:rsid w:val="00500518"/>
    <w:rsid w:val="005043A9"/>
    <w:rsid w:val="00515089"/>
    <w:rsid w:val="00515938"/>
    <w:rsid w:val="00515C62"/>
    <w:rsid w:val="00520BD3"/>
    <w:rsid w:val="00522837"/>
    <w:rsid w:val="005240CF"/>
    <w:rsid w:val="00530ED3"/>
    <w:rsid w:val="005313EF"/>
    <w:rsid w:val="00532001"/>
    <w:rsid w:val="005335E1"/>
    <w:rsid w:val="00534D1F"/>
    <w:rsid w:val="00542D58"/>
    <w:rsid w:val="00547736"/>
    <w:rsid w:val="00551DC9"/>
    <w:rsid w:val="00553F01"/>
    <w:rsid w:val="0055639C"/>
    <w:rsid w:val="00570DCB"/>
    <w:rsid w:val="0057313D"/>
    <w:rsid w:val="00573F44"/>
    <w:rsid w:val="005746FF"/>
    <w:rsid w:val="005754A3"/>
    <w:rsid w:val="005830D9"/>
    <w:rsid w:val="005972B1"/>
    <w:rsid w:val="00597A84"/>
    <w:rsid w:val="005A0349"/>
    <w:rsid w:val="005A1123"/>
    <w:rsid w:val="005A338A"/>
    <w:rsid w:val="005A4ED2"/>
    <w:rsid w:val="005B23AF"/>
    <w:rsid w:val="005B7063"/>
    <w:rsid w:val="005C01BF"/>
    <w:rsid w:val="005C163C"/>
    <w:rsid w:val="005C569B"/>
    <w:rsid w:val="005D71AC"/>
    <w:rsid w:val="005E6B6F"/>
    <w:rsid w:val="005F3D0D"/>
    <w:rsid w:val="005F4397"/>
    <w:rsid w:val="005F5FB2"/>
    <w:rsid w:val="0060429E"/>
    <w:rsid w:val="006123D6"/>
    <w:rsid w:val="00613E88"/>
    <w:rsid w:val="00615794"/>
    <w:rsid w:val="006233D6"/>
    <w:rsid w:val="00623472"/>
    <w:rsid w:val="0063165A"/>
    <w:rsid w:val="006325AC"/>
    <w:rsid w:val="00636102"/>
    <w:rsid w:val="00650E71"/>
    <w:rsid w:val="006522DC"/>
    <w:rsid w:val="006554A1"/>
    <w:rsid w:val="00662F80"/>
    <w:rsid w:val="00664AAA"/>
    <w:rsid w:val="0067099C"/>
    <w:rsid w:val="00675D1E"/>
    <w:rsid w:val="0069369E"/>
    <w:rsid w:val="006A1E2C"/>
    <w:rsid w:val="006A6C72"/>
    <w:rsid w:val="006A6CF4"/>
    <w:rsid w:val="006B1590"/>
    <w:rsid w:val="006C6D2D"/>
    <w:rsid w:val="006C7A3E"/>
    <w:rsid w:val="006E04C4"/>
    <w:rsid w:val="006E32D2"/>
    <w:rsid w:val="006E3A75"/>
    <w:rsid w:val="006E7340"/>
    <w:rsid w:val="006F1921"/>
    <w:rsid w:val="006F1EC8"/>
    <w:rsid w:val="00715705"/>
    <w:rsid w:val="00715965"/>
    <w:rsid w:val="007266D3"/>
    <w:rsid w:val="00730EC7"/>
    <w:rsid w:val="00731F9D"/>
    <w:rsid w:val="00733061"/>
    <w:rsid w:val="00735812"/>
    <w:rsid w:val="0076181F"/>
    <w:rsid w:val="00776E3A"/>
    <w:rsid w:val="00780B69"/>
    <w:rsid w:val="007824CB"/>
    <w:rsid w:val="007834EA"/>
    <w:rsid w:val="00784BBF"/>
    <w:rsid w:val="0078571C"/>
    <w:rsid w:val="00787B29"/>
    <w:rsid w:val="00791333"/>
    <w:rsid w:val="00792467"/>
    <w:rsid w:val="00793540"/>
    <w:rsid w:val="007A1F62"/>
    <w:rsid w:val="007A3A94"/>
    <w:rsid w:val="007A4D3C"/>
    <w:rsid w:val="007B3AFD"/>
    <w:rsid w:val="007C2650"/>
    <w:rsid w:val="007C7AA0"/>
    <w:rsid w:val="007D06E1"/>
    <w:rsid w:val="007D3C0A"/>
    <w:rsid w:val="007E5103"/>
    <w:rsid w:val="007E6B30"/>
    <w:rsid w:val="007F35BA"/>
    <w:rsid w:val="007F6CC6"/>
    <w:rsid w:val="007F770B"/>
    <w:rsid w:val="0080151B"/>
    <w:rsid w:val="008106EC"/>
    <w:rsid w:val="00812199"/>
    <w:rsid w:val="008134A6"/>
    <w:rsid w:val="00820442"/>
    <w:rsid w:val="008205F5"/>
    <w:rsid w:val="0082162E"/>
    <w:rsid w:val="008260DA"/>
    <w:rsid w:val="00830C4C"/>
    <w:rsid w:val="00842D3E"/>
    <w:rsid w:val="00854245"/>
    <w:rsid w:val="008542CF"/>
    <w:rsid w:val="00860135"/>
    <w:rsid w:val="008657EA"/>
    <w:rsid w:val="00865B4F"/>
    <w:rsid w:val="00876BD4"/>
    <w:rsid w:val="0088299C"/>
    <w:rsid w:val="00884191"/>
    <w:rsid w:val="00893EE2"/>
    <w:rsid w:val="008948DE"/>
    <w:rsid w:val="008B0C2F"/>
    <w:rsid w:val="008B1593"/>
    <w:rsid w:val="008B24FD"/>
    <w:rsid w:val="008B693C"/>
    <w:rsid w:val="008C58F5"/>
    <w:rsid w:val="008D0DB2"/>
    <w:rsid w:val="008E4135"/>
    <w:rsid w:val="008E4152"/>
    <w:rsid w:val="008E5AF7"/>
    <w:rsid w:val="008E7BE2"/>
    <w:rsid w:val="008F3241"/>
    <w:rsid w:val="008F3C9C"/>
    <w:rsid w:val="008F5181"/>
    <w:rsid w:val="008F6BD9"/>
    <w:rsid w:val="009039A5"/>
    <w:rsid w:val="00904EB4"/>
    <w:rsid w:val="00905D4E"/>
    <w:rsid w:val="00906A7A"/>
    <w:rsid w:val="0092586B"/>
    <w:rsid w:val="009265D7"/>
    <w:rsid w:val="00927556"/>
    <w:rsid w:val="00937A7C"/>
    <w:rsid w:val="0094304E"/>
    <w:rsid w:val="009457F1"/>
    <w:rsid w:val="00951775"/>
    <w:rsid w:val="00960460"/>
    <w:rsid w:val="00963DEA"/>
    <w:rsid w:val="00964305"/>
    <w:rsid w:val="00965FAD"/>
    <w:rsid w:val="00966630"/>
    <w:rsid w:val="00970FC9"/>
    <w:rsid w:val="009733AC"/>
    <w:rsid w:val="009758AF"/>
    <w:rsid w:val="00984F81"/>
    <w:rsid w:val="009A3A4A"/>
    <w:rsid w:val="009A484F"/>
    <w:rsid w:val="009B4600"/>
    <w:rsid w:val="009B71C3"/>
    <w:rsid w:val="009B77DA"/>
    <w:rsid w:val="009C1C20"/>
    <w:rsid w:val="009C4003"/>
    <w:rsid w:val="009C4AB7"/>
    <w:rsid w:val="009C726F"/>
    <w:rsid w:val="009D1AB8"/>
    <w:rsid w:val="009D2CF2"/>
    <w:rsid w:val="009D44C8"/>
    <w:rsid w:val="009D71D1"/>
    <w:rsid w:val="009E1599"/>
    <w:rsid w:val="009E3651"/>
    <w:rsid w:val="009F0772"/>
    <w:rsid w:val="009F164F"/>
    <w:rsid w:val="009F1CF8"/>
    <w:rsid w:val="009F47F7"/>
    <w:rsid w:val="009F4D07"/>
    <w:rsid w:val="00A010F3"/>
    <w:rsid w:val="00A0272D"/>
    <w:rsid w:val="00A030EF"/>
    <w:rsid w:val="00A134F4"/>
    <w:rsid w:val="00A137EB"/>
    <w:rsid w:val="00A2175C"/>
    <w:rsid w:val="00A245A1"/>
    <w:rsid w:val="00A27298"/>
    <w:rsid w:val="00A31DD4"/>
    <w:rsid w:val="00A32C21"/>
    <w:rsid w:val="00A34866"/>
    <w:rsid w:val="00A37231"/>
    <w:rsid w:val="00A40B0F"/>
    <w:rsid w:val="00A426DC"/>
    <w:rsid w:val="00A466EB"/>
    <w:rsid w:val="00A5216F"/>
    <w:rsid w:val="00A55F02"/>
    <w:rsid w:val="00A56ED3"/>
    <w:rsid w:val="00A57D76"/>
    <w:rsid w:val="00A732AE"/>
    <w:rsid w:val="00A75AFF"/>
    <w:rsid w:val="00A832D8"/>
    <w:rsid w:val="00A86B20"/>
    <w:rsid w:val="00A91600"/>
    <w:rsid w:val="00A91842"/>
    <w:rsid w:val="00A95659"/>
    <w:rsid w:val="00AA0003"/>
    <w:rsid w:val="00AA05AE"/>
    <w:rsid w:val="00AA628A"/>
    <w:rsid w:val="00AB06CE"/>
    <w:rsid w:val="00AB2CBC"/>
    <w:rsid w:val="00AB3274"/>
    <w:rsid w:val="00AB4ED4"/>
    <w:rsid w:val="00AB61BF"/>
    <w:rsid w:val="00AB7CE3"/>
    <w:rsid w:val="00AC382B"/>
    <w:rsid w:val="00AD463C"/>
    <w:rsid w:val="00AD6549"/>
    <w:rsid w:val="00AE13DC"/>
    <w:rsid w:val="00AF788C"/>
    <w:rsid w:val="00B003DA"/>
    <w:rsid w:val="00B01551"/>
    <w:rsid w:val="00B05B55"/>
    <w:rsid w:val="00B07974"/>
    <w:rsid w:val="00B1392B"/>
    <w:rsid w:val="00B17BBE"/>
    <w:rsid w:val="00B22215"/>
    <w:rsid w:val="00B243AB"/>
    <w:rsid w:val="00B2523B"/>
    <w:rsid w:val="00B371F1"/>
    <w:rsid w:val="00B4452C"/>
    <w:rsid w:val="00B44882"/>
    <w:rsid w:val="00B470E7"/>
    <w:rsid w:val="00B47B10"/>
    <w:rsid w:val="00B51E4C"/>
    <w:rsid w:val="00B54821"/>
    <w:rsid w:val="00B5719E"/>
    <w:rsid w:val="00B61096"/>
    <w:rsid w:val="00B6477F"/>
    <w:rsid w:val="00B6506D"/>
    <w:rsid w:val="00B70048"/>
    <w:rsid w:val="00B709A0"/>
    <w:rsid w:val="00B710B4"/>
    <w:rsid w:val="00B71C26"/>
    <w:rsid w:val="00B8751B"/>
    <w:rsid w:val="00BA5DAE"/>
    <w:rsid w:val="00BB1531"/>
    <w:rsid w:val="00BB4AB1"/>
    <w:rsid w:val="00BB5186"/>
    <w:rsid w:val="00BB767B"/>
    <w:rsid w:val="00BC721B"/>
    <w:rsid w:val="00BD06EE"/>
    <w:rsid w:val="00BD5332"/>
    <w:rsid w:val="00BE1F96"/>
    <w:rsid w:val="00BE32E9"/>
    <w:rsid w:val="00BE3BAE"/>
    <w:rsid w:val="00BF5C04"/>
    <w:rsid w:val="00C04935"/>
    <w:rsid w:val="00C06B64"/>
    <w:rsid w:val="00C07B76"/>
    <w:rsid w:val="00C126CD"/>
    <w:rsid w:val="00C153DF"/>
    <w:rsid w:val="00C17ECC"/>
    <w:rsid w:val="00C20183"/>
    <w:rsid w:val="00C25B78"/>
    <w:rsid w:val="00C340FF"/>
    <w:rsid w:val="00C37EFF"/>
    <w:rsid w:val="00C43AFF"/>
    <w:rsid w:val="00C43C39"/>
    <w:rsid w:val="00C570B7"/>
    <w:rsid w:val="00C622A5"/>
    <w:rsid w:val="00C62C06"/>
    <w:rsid w:val="00C71240"/>
    <w:rsid w:val="00C72D99"/>
    <w:rsid w:val="00C76280"/>
    <w:rsid w:val="00C8199E"/>
    <w:rsid w:val="00C84872"/>
    <w:rsid w:val="00C93880"/>
    <w:rsid w:val="00C94AAA"/>
    <w:rsid w:val="00CA0690"/>
    <w:rsid w:val="00CA2162"/>
    <w:rsid w:val="00CA2669"/>
    <w:rsid w:val="00CA58B3"/>
    <w:rsid w:val="00CA69EE"/>
    <w:rsid w:val="00CB25E1"/>
    <w:rsid w:val="00CB56A0"/>
    <w:rsid w:val="00CC2A10"/>
    <w:rsid w:val="00CC2B20"/>
    <w:rsid w:val="00CC5C5A"/>
    <w:rsid w:val="00CC61FE"/>
    <w:rsid w:val="00CE391A"/>
    <w:rsid w:val="00CE6CE9"/>
    <w:rsid w:val="00CF58E6"/>
    <w:rsid w:val="00D0525D"/>
    <w:rsid w:val="00D1787B"/>
    <w:rsid w:val="00D27FAB"/>
    <w:rsid w:val="00D308A4"/>
    <w:rsid w:val="00D33754"/>
    <w:rsid w:val="00D56442"/>
    <w:rsid w:val="00D712D2"/>
    <w:rsid w:val="00D745C8"/>
    <w:rsid w:val="00D77C6F"/>
    <w:rsid w:val="00D83572"/>
    <w:rsid w:val="00D839FC"/>
    <w:rsid w:val="00D84CE4"/>
    <w:rsid w:val="00D93CBD"/>
    <w:rsid w:val="00D9528D"/>
    <w:rsid w:val="00D96D1E"/>
    <w:rsid w:val="00DA1ED4"/>
    <w:rsid w:val="00DB18DE"/>
    <w:rsid w:val="00DB29EB"/>
    <w:rsid w:val="00DB2BFE"/>
    <w:rsid w:val="00DB35FA"/>
    <w:rsid w:val="00DD01B5"/>
    <w:rsid w:val="00DD2BBB"/>
    <w:rsid w:val="00DD4E91"/>
    <w:rsid w:val="00DE42EA"/>
    <w:rsid w:val="00DE6F1C"/>
    <w:rsid w:val="00DE7AA8"/>
    <w:rsid w:val="00DF419F"/>
    <w:rsid w:val="00E014A1"/>
    <w:rsid w:val="00E168AF"/>
    <w:rsid w:val="00E174E3"/>
    <w:rsid w:val="00E20C37"/>
    <w:rsid w:val="00E21534"/>
    <w:rsid w:val="00E2193B"/>
    <w:rsid w:val="00E30499"/>
    <w:rsid w:val="00E32DA8"/>
    <w:rsid w:val="00E358D4"/>
    <w:rsid w:val="00E35E0B"/>
    <w:rsid w:val="00E370CB"/>
    <w:rsid w:val="00E3724D"/>
    <w:rsid w:val="00E412A6"/>
    <w:rsid w:val="00E4167A"/>
    <w:rsid w:val="00E55ABD"/>
    <w:rsid w:val="00E56298"/>
    <w:rsid w:val="00E623A3"/>
    <w:rsid w:val="00E62414"/>
    <w:rsid w:val="00E63BD8"/>
    <w:rsid w:val="00E758CB"/>
    <w:rsid w:val="00E76477"/>
    <w:rsid w:val="00E77921"/>
    <w:rsid w:val="00E82881"/>
    <w:rsid w:val="00E96252"/>
    <w:rsid w:val="00EA17A4"/>
    <w:rsid w:val="00EA35FB"/>
    <w:rsid w:val="00EA368C"/>
    <w:rsid w:val="00EA5124"/>
    <w:rsid w:val="00EA7F15"/>
    <w:rsid w:val="00EB0282"/>
    <w:rsid w:val="00EB0A9D"/>
    <w:rsid w:val="00EB2EB7"/>
    <w:rsid w:val="00EB30D7"/>
    <w:rsid w:val="00EB359E"/>
    <w:rsid w:val="00EB35BC"/>
    <w:rsid w:val="00EC131E"/>
    <w:rsid w:val="00EC235E"/>
    <w:rsid w:val="00EC595E"/>
    <w:rsid w:val="00EC707F"/>
    <w:rsid w:val="00EE2AB0"/>
    <w:rsid w:val="00EE4D3A"/>
    <w:rsid w:val="00EF4365"/>
    <w:rsid w:val="00EF4C07"/>
    <w:rsid w:val="00EF4E79"/>
    <w:rsid w:val="00EF75C8"/>
    <w:rsid w:val="00F05E7D"/>
    <w:rsid w:val="00F10C89"/>
    <w:rsid w:val="00F23009"/>
    <w:rsid w:val="00F2545E"/>
    <w:rsid w:val="00F33AD5"/>
    <w:rsid w:val="00F37D3E"/>
    <w:rsid w:val="00F46118"/>
    <w:rsid w:val="00F468B2"/>
    <w:rsid w:val="00F46A91"/>
    <w:rsid w:val="00F70131"/>
    <w:rsid w:val="00F8363F"/>
    <w:rsid w:val="00F85737"/>
    <w:rsid w:val="00F91D5B"/>
    <w:rsid w:val="00F91FB8"/>
    <w:rsid w:val="00F9511D"/>
    <w:rsid w:val="00FA07D5"/>
    <w:rsid w:val="00FA6171"/>
    <w:rsid w:val="00FA64FF"/>
    <w:rsid w:val="00FB3991"/>
    <w:rsid w:val="00FB42C7"/>
    <w:rsid w:val="00FB5BFB"/>
    <w:rsid w:val="00FB7198"/>
    <w:rsid w:val="00FC51C5"/>
    <w:rsid w:val="00FD1994"/>
    <w:rsid w:val="00FD64C1"/>
    <w:rsid w:val="00FD6C03"/>
    <w:rsid w:val="00FD7815"/>
    <w:rsid w:val="00FF4756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D71C727-6EFD-440A-B752-927887DD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553F01"/>
    <w:pPr>
      <w:keepNext/>
      <w:numPr>
        <w:numId w:val="3"/>
      </w:numPr>
      <w:pBdr>
        <w:bottom w:val="single" w:sz="4" w:space="1" w:color="auto"/>
      </w:pBdr>
      <w:tabs>
        <w:tab w:val="left" w:pos="993"/>
        <w:tab w:val="left" w:pos="1276"/>
      </w:tabs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autoRedefine/>
    <w:qFormat/>
    <w:rsid w:val="00551DC9"/>
    <w:pPr>
      <w:keepNext/>
      <w:spacing w:before="240" w:after="60"/>
      <w:ind w:left="36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1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134A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8134A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134A6"/>
  </w:style>
  <w:style w:type="character" w:styleId="Hyperlink">
    <w:name w:val="Hyperlink"/>
    <w:basedOn w:val="Fontepargpadro"/>
    <w:rsid w:val="008134A6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76E3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76E3A"/>
    <w:rPr>
      <w:rFonts w:ascii="Lucida Grande" w:hAnsi="Lucida Grande" w:cs="Lucida Grande"/>
      <w:sz w:val="18"/>
      <w:szCs w:val="18"/>
    </w:rPr>
  </w:style>
  <w:style w:type="character" w:customStyle="1" w:styleId="RodapChar">
    <w:name w:val="Rodapé Char"/>
    <w:basedOn w:val="Fontepargpadro"/>
    <w:link w:val="Rodap"/>
    <w:rsid w:val="008C58F5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104042"/>
    <w:pPr>
      <w:ind w:left="720"/>
      <w:contextualSpacing/>
    </w:pPr>
  </w:style>
  <w:style w:type="paragraph" w:styleId="Remissivo1">
    <w:name w:val="index 1"/>
    <w:basedOn w:val="Normal"/>
    <w:next w:val="Normal"/>
    <w:autoRedefine/>
    <w:rsid w:val="00DD2BBB"/>
    <w:pPr>
      <w:ind w:left="240" w:hanging="24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rsid w:val="00DD2BBB"/>
    <w:pPr>
      <w:ind w:left="480" w:hanging="24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rsid w:val="00DD2BBB"/>
    <w:pPr>
      <w:ind w:left="720" w:hanging="24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rsid w:val="00DD2BBB"/>
    <w:pPr>
      <w:ind w:left="960" w:hanging="24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rsid w:val="00DD2BBB"/>
    <w:pPr>
      <w:ind w:left="1200" w:hanging="24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rsid w:val="00DD2BBB"/>
    <w:pPr>
      <w:ind w:left="1440" w:hanging="24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rsid w:val="00DD2BBB"/>
    <w:pPr>
      <w:ind w:left="1680" w:hanging="24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rsid w:val="00DD2BBB"/>
    <w:pPr>
      <w:ind w:left="1920" w:hanging="24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rsid w:val="00DD2BBB"/>
    <w:pPr>
      <w:ind w:left="2160" w:hanging="24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rsid w:val="00DD2BBB"/>
    <w:pPr>
      <w:spacing w:before="120" w:after="120"/>
    </w:pPr>
    <w:rPr>
      <w:rFonts w:asciiTheme="minorHAnsi" w:hAnsiTheme="minorHAnsi"/>
      <w:i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DD2BB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rsid w:val="00DD2BB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Sumrio3">
    <w:name w:val="toc 3"/>
    <w:basedOn w:val="Normal"/>
    <w:next w:val="Normal"/>
    <w:autoRedefine/>
    <w:rsid w:val="00DD2BBB"/>
    <w:pPr>
      <w:ind w:left="480"/>
    </w:pPr>
    <w:rPr>
      <w:rFonts w:asciiTheme="minorHAnsi" w:hAnsiTheme="minorHAnsi"/>
      <w:i/>
      <w:sz w:val="22"/>
      <w:szCs w:val="22"/>
    </w:rPr>
  </w:style>
  <w:style w:type="paragraph" w:styleId="Sumrio4">
    <w:name w:val="toc 4"/>
    <w:basedOn w:val="Normal"/>
    <w:next w:val="Normal"/>
    <w:autoRedefine/>
    <w:rsid w:val="00DD2BBB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DD2BBB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DD2BBB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DD2BBB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DD2BBB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DD2BBB"/>
    <w:pPr>
      <w:ind w:left="1920"/>
    </w:pPr>
    <w:rPr>
      <w:rFonts w:asciiTheme="minorHAnsi" w:hAnsiTheme="minorHAnsi"/>
      <w:sz w:val="18"/>
      <w:szCs w:val="18"/>
    </w:rPr>
  </w:style>
  <w:style w:type="paragraph" w:styleId="MapadoDocumento">
    <w:name w:val="Document Map"/>
    <w:basedOn w:val="Normal"/>
    <w:link w:val="MapadoDocumentoChar"/>
    <w:rsid w:val="00A466EB"/>
    <w:rPr>
      <w:rFonts w:ascii="Lucida Grande" w:hAnsi="Lucida Grande" w:cs="Lucida Grande"/>
    </w:rPr>
  </w:style>
  <w:style w:type="character" w:customStyle="1" w:styleId="MapadoDocumentoChar">
    <w:name w:val="Mapa do Documento Char"/>
    <w:basedOn w:val="Fontepargpadro"/>
    <w:link w:val="MapadoDocumento"/>
    <w:rsid w:val="00A466EB"/>
    <w:rPr>
      <w:rFonts w:ascii="Lucida Grande" w:hAnsi="Lucida Grande" w:cs="Lucida Grande"/>
      <w:sz w:val="24"/>
      <w:szCs w:val="24"/>
    </w:rPr>
  </w:style>
  <w:style w:type="table" w:customStyle="1" w:styleId="ListaClara-nfase11">
    <w:name w:val="Lista Clara - Ênfase 11"/>
    <w:basedOn w:val="Tabelanormal"/>
    <w:uiPriority w:val="61"/>
    <w:rsid w:val="005746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dia2-nfase1">
    <w:name w:val="Medium List 2 Accent 1"/>
    <w:basedOn w:val="Tabelanormal"/>
    <w:uiPriority w:val="66"/>
    <w:rsid w:val="005746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3-nfase1">
    <w:name w:val="Medium Grid 3 Accent 1"/>
    <w:basedOn w:val="Tabelanormal"/>
    <w:uiPriority w:val="69"/>
    <w:rsid w:val="005746F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Colorida-nfase1">
    <w:name w:val="Colorful Grid Accent 1"/>
    <w:basedOn w:val="Tabelanormal"/>
    <w:uiPriority w:val="73"/>
    <w:rsid w:val="005746F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elacomgrade8">
    <w:name w:val="Table Grid 8"/>
    <w:basedOn w:val="Tabelanormal"/>
    <w:rsid w:val="005746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elaclssica1">
    <w:name w:val="Table Classic 1"/>
    <w:basedOn w:val="Tabelanormal"/>
    <w:rsid w:val="005746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Corpodetexto">
    <w:name w:val="Body Text"/>
    <w:basedOn w:val="Normal"/>
    <w:link w:val="CorpodetextoChar"/>
    <w:rsid w:val="00E168AF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E168AF"/>
    <w:rPr>
      <w:rFonts w:ascii="Garamond" w:hAnsi="Garamond"/>
      <w:sz w:val="22"/>
      <w:lang w:eastAsia="en-US"/>
    </w:rPr>
  </w:style>
  <w:style w:type="paragraph" w:customStyle="1" w:styleId="Objetivo">
    <w:name w:val="Objetivo"/>
    <w:basedOn w:val="Normal"/>
    <w:next w:val="Corpodetexto"/>
    <w:rsid w:val="00C84872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style37">
    <w:name w:val="style37"/>
    <w:basedOn w:val="Fontepargpadro"/>
    <w:rsid w:val="00C4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p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lmanaus.com.b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ituto-jc.org.b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fpf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capi.b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dre.asouza\Configura&#231;&#245;es%20locais\Temporary%20Internet%20Files\Content.Outlook\E03XFT1H\curriculum-vitae_NOME-SOBRENO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ED33FA-B0E5-4F77-9D57-04616738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curriculum-vitae_NOME-SOBRENOME.dotx</Template>
  <TotalTime>474</TotalTime>
  <Pages>2</Pages>
  <Words>740</Words>
  <Characters>3997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4728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andre.asouza</dc:creator>
  <cp:lastModifiedBy>André Assunção</cp:lastModifiedBy>
  <cp:revision>232</cp:revision>
  <cp:lastPrinted>2003-02-06T20:45:00Z</cp:lastPrinted>
  <dcterms:created xsi:type="dcterms:W3CDTF">2012-12-11T14:47:00Z</dcterms:created>
  <dcterms:modified xsi:type="dcterms:W3CDTF">2017-05-16T12:50:00Z</dcterms:modified>
</cp:coreProperties>
</file>